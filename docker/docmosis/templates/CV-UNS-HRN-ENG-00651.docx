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601A215" w:rsidR="003776B8" w:rsidRDefault="003776B8" w:rsidP="00F57A44">
            <w:pPr>
              <w:jc w:val="both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proofErr w:type="gramStart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</w:t>
            </w:r>
            <w:proofErr w:type="gramEnd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 xml:space="preserve">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6902764" w:rsidR="003776B8" w:rsidRPr="001042EF" w:rsidRDefault="003776B8" w:rsidP="006D7C28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0EB60D6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944943" w:rsidRPr="00156806" w14:paraId="5B21F098" w14:textId="77777777" w:rsidTr="006508C8">
        <w:trPr>
          <w:trHeight w:val="140"/>
        </w:trPr>
        <w:tc>
          <w:tcPr>
            <w:tcW w:w="3539" w:type="dxa"/>
          </w:tcPr>
          <w:p w14:paraId="21CDC704" w14:textId="4ABBCC63" w:rsidR="00944943" w:rsidRDefault="00944943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35D69EE" w14:textId="77777777" w:rsidR="00944943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E58AE41" w14:textId="092C4B9D" w:rsidR="00944943" w:rsidRPr="009820C6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614CBBE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07FC2F0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2079E5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2079E5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2079E5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7E7BBE76" w14:textId="77777777" w:rsidTr="002079E5">
        <w:trPr>
          <w:trHeight w:val="680"/>
        </w:trPr>
        <w:tc>
          <w:tcPr>
            <w:tcW w:w="3681" w:type="dxa"/>
          </w:tcPr>
          <w:p w14:paraId="11CCB95A" w14:textId="77777777" w:rsidR="0007003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5EF7581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140D53B" w14:textId="77777777" w:rsidTr="002079E5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2D0B08C0" w14:textId="77777777" w:rsidTr="002079E5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Defendant’s legal representative</w:t>
            </w:r>
          </w:p>
        </w:tc>
      </w:tr>
      <w:tr w:rsidR="00070038" w:rsidRPr="00156806" w14:paraId="6ACF0216" w14:textId="77777777" w:rsidTr="002079E5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2079E5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1EE39229" w14:textId="77777777" w:rsidTr="002079E5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64A812BC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031FD9C3" w14:textId="77777777" w:rsidTr="002079E5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274BA66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4CE50CD" w14:textId="77777777" w:rsidTr="002079E5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2079E5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AF0AC7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AF0AC7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AF0AC7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AF0AC7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AF0AC7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AF0AC7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AF0AC7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AF0AC7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AF0AC7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ADCC373" w14:textId="77777777" w:rsidTr="009A5713">
        <w:trPr>
          <w:trHeight w:val="680"/>
        </w:trPr>
        <w:tc>
          <w:tcPr>
            <w:tcW w:w="3542" w:type="dxa"/>
          </w:tcPr>
          <w:p w14:paraId="702E61A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3E650D6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BFD1B4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3243038C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Will you and your witness(es) wish to speak Welsh or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English at court or will both languages be used?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3878CCCE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AF0AC7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spellEnd"/>
      <w:proofErr w:type="gram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60149"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 w:rsidRPr="00D60149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6D59B53" w14:textId="7BB4B0AA" w:rsidR="009D383B" w:rsidRDefault="009D383B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3A0F6A3" w14:textId="48C6346A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4E6E3729" w14:textId="208D4016" w:rsidR="00247CC2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52052B6" w14:textId="2709D25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4F619B8B" w14:textId="3B5C2DF8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Signature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A72FF" w14:textId="77777777" w:rsidR="00796BE2" w:rsidRDefault="00796BE2" w:rsidP="00812032">
      <w:r>
        <w:separator/>
      </w:r>
    </w:p>
  </w:endnote>
  <w:endnote w:type="continuationSeparator" w:id="0">
    <w:p w14:paraId="3B1230F7" w14:textId="77777777" w:rsidR="00796BE2" w:rsidRDefault="00796BE2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66B25" w14:textId="77777777" w:rsidR="00796BE2" w:rsidRDefault="00796BE2" w:rsidP="00812032">
      <w:r>
        <w:separator/>
      </w:r>
    </w:p>
  </w:footnote>
  <w:footnote w:type="continuationSeparator" w:id="0">
    <w:p w14:paraId="70778BD5" w14:textId="77777777" w:rsidR="00796BE2" w:rsidRDefault="00796BE2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7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400</TotalTime>
  <Pages>6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Sabah Irfan</cp:lastModifiedBy>
  <cp:revision>312</cp:revision>
  <cp:lastPrinted>2020-12-03T10:41:00Z</cp:lastPrinted>
  <dcterms:created xsi:type="dcterms:W3CDTF">2020-07-15T14:27:00Z</dcterms:created>
  <dcterms:modified xsi:type="dcterms:W3CDTF">2021-04-29T13:42:00Z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