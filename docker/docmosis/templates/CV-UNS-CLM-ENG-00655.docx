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756FD" w14:textId="19C2574D" w:rsidR="00D765AC" w:rsidRDefault="00D765AC" w:rsidP="00D765AC">
      <w:pPr>
        <w:autoSpaceDE w:val="0"/>
        <w:autoSpaceDN w:val="0"/>
        <w:adjustRightInd w:val="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685"/>
        <w:gridCol w:w="2080"/>
        <w:gridCol w:w="1999"/>
      </w:tblGrid>
      <w:tr w:rsidR="001042EF" w:rsidRPr="00156806" w14:paraId="3F19C0B3" w14:textId="34E28D02" w:rsidTr="00205BB2">
        <w:tc>
          <w:tcPr>
            <w:tcW w:w="1980" w:type="dxa"/>
            <w:vMerge w:val="restart"/>
          </w:tcPr>
          <w:p w14:paraId="2AFC286D" w14:textId="6601A215" w:rsidR="001042EF" w:rsidRDefault="001042EF" w:rsidP="00264351">
            <w:r>
              <w:fldChar w:fldCharType="begin"/>
            </w:r>
            <w:r>
              <w:instrText xml:space="preserve"> INCLUDEPICTURE "/var/folders/m2/qnb2dry97b79psf_83dm0rf80000gn/T/com.microsoft.Word/WebArchiveCopyPasteTempFiles/page1image12566944"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"/var/folders/m2/qnb2dry97b79psf_83dm0rf80000gn/T/com.microsoft.Word/WebArchiveCopyPasteTempFiles/page1image59464816"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0201CC3" wp14:editId="4BA09EF1">
                  <wp:extent cx="1125416" cy="1004221"/>
                  <wp:effectExtent l="0" t="0" r="0" b="0"/>
                  <wp:docPr id="4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6823" cy="103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0E3E4DF1" w14:textId="26A7B14B" w:rsidR="001042EF" w:rsidRPr="00153598" w:rsidRDefault="001042EF" w:rsidP="00264351">
            <w:r>
              <w:fldChar w:fldCharType="end"/>
            </w:r>
          </w:p>
        </w:tc>
        <w:tc>
          <w:tcPr>
            <w:tcW w:w="5765" w:type="dxa"/>
            <w:gridSpan w:val="2"/>
          </w:tcPr>
          <w:p w14:paraId="12668606" w14:textId="77777777" w:rsidR="001042EF" w:rsidRPr="00ED14FB" w:rsidRDefault="001042EF" w:rsidP="00991D92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Claim form</w:t>
            </w:r>
          </w:p>
          <w:p w14:paraId="3A7BEC01" w14:textId="11F1C16E" w:rsidR="001042EF" w:rsidRPr="001042EF" w:rsidRDefault="001042EF" w:rsidP="001042EF"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</w:t>
            </w:r>
            <w:r w:rsidRPr="001042EF">
              <w:rPr>
                <w:sz w:val="28"/>
                <w:szCs w:val="28"/>
              </w:rPr>
              <w:t xml:space="preserve"> </w:t>
            </w:r>
            <w:proofErr w:type="spellStart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referenceNumber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  <w:r w:rsidRPr="006C4ED0">
              <w:rPr>
                <w:rFonts w:ascii="GDSTransportWebsite" w:hAnsi="GDSTransportWebsite"/>
                <w:color w:val="60686D"/>
              </w:rPr>
              <w:t xml:space="preserve"> </w:t>
            </w:r>
          </w:p>
        </w:tc>
        <w:tc>
          <w:tcPr>
            <w:tcW w:w="1999" w:type="dxa"/>
          </w:tcPr>
          <w:p w14:paraId="7248523A" w14:textId="66902764" w:rsidR="001042EF" w:rsidRPr="001042EF" w:rsidRDefault="001042EF" w:rsidP="001042EF">
            <w:pPr>
              <w:jc w:val="right"/>
            </w:pPr>
            <w:r>
              <w:fldChar w:fldCharType="begin"/>
            </w:r>
            <w:r>
              <w:instrText xml:space="preserve"> INCLUDEPICTURE "/var/folders/m2/qnb2dry97b79psf_83dm0rf80000gn/T/com.microsoft.Word/WebArchiveCopyPasteTempFiles/page1image59464608"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43441D57" wp14:editId="27266FAB">
                  <wp:extent cx="808893" cy="808893"/>
                  <wp:effectExtent l="0" t="0" r="4445" b="4445"/>
                  <wp:docPr id="1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2899" cy="8128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</w:tr>
      <w:tr w:rsidR="00205BB2" w:rsidRPr="00156806" w14:paraId="28482DBF" w14:textId="77777777" w:rsidTr="00205BB2">
        <w:tc>
          <w:tcPr>
            <w:tcW w:w="1980" w:type="dxa"/>
            <w:vMerge/>
            <w:vAlign w:val="bottom"/>
          </w:tcPr>
          <w:p w14:paraId="54289239" w14:textId="77777777" w:rsidR="00205BB2" w:rsidRDefault="00205BB2" w:rsidP="00264351"/>
        </w:tc>
        <w:tc>
          <w:tcPr>
            <w:tcW w:w="7764" w:type="dxa"/>
            <w:gridSpan w:val="3"/>
            <w:vAlign w:val="bottom"/>
          </w:tcPr>
          <w:p w14:paraId="17941DCE" w14:textId="2ABFF5A8" w:rsidR="00205BB2" w:rsidRPr="00205BB2" w:rsidRDefault="00205BB2" w:rsidP="00205BB2">
            <w:pPr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n</w:t>
            </w: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ame</w:t>
            </w:r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>: &lt;&lt;</w:t>
            </w:r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</w:t>
            </w:r>
            <w:proofErr w:type="spellStart"/>
            <w:r w:rsidRPr="00205BB2">
              <w:rPr>
                <w:rFonts w:ascii="GDSTransportWebsite" w:hAnsi="GDSTransportWebsite"/>
                <w:color w:val="60686D"/>
                <w:sz w:val="28"/>
                <w:szCs w:val="28"/>
              </w:rPr>
              <w:t>caseName</w:t>
            </w:r>
            <w:proofErr w:type="spellEnd"/>
            <w:r w:rsidRPr="001042EF">
              <w:rPr>
                <w:rFonts w:ascii="GDSTransportWebsite" w:hAnsi="GDSTransportWebsite"/>
                <w:color w:val="60686D"/>
                <w:sz w:val="28"/>
                <w:szCs w:val="28"/>
              </w:rPr>
              <w:t xml:space="preserve"> &gt;&gt;</w:t>
            </w:r>
          </w:p>
        </w:tc>
      </w:tr>
      <w:tr w:rsidR="001042EF" w:rsidRPr="00156806" w14:paraId="70777999" w14:textId="77777777" w:rsidTr="00205BB2">
        <w:tc>
          <w:tcPr>
            <w:tcW w:w="1980" w:type="dxa"/>
            <w:vMerge/>
            <w:vAlign w:val="bottom"/>
          </w:tcPr>
          <w:p w14:paraId="6369B3C0" w14:textId="77777777" w:rsidR="001042EF" w:rsidRDefault="001042EF" w:rsidP="00264351"/>
        </w:tc>
        <w:tc>
          <w:tcPr>
            <w:tcW w:w="3685" w:type="dxa"/>
            <w:vAlign w:val="bottom"/>
          </w:tcPr>
          <w:p w14:paraId="777B197D" w14:textId="01664939" w:rsidR="001042EF" w:rsidRDefault="001042EF" w:rsidP="001042E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60686D"/>
              </w:rPr>
              <w:t>Claimant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applicant</w:t>
            </w:r>
            <w:r>
              <w:rPr>
                <w:rFonts w:ascii="GDSTransportWebsite" w:hAnsi="GDSTransportWebsite"/>
                <w:color w:val="60686D"/>
              </w:rPr>
              <w:t>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 xml:space="preserve">&gt;&gt; </w:t>
            </w:r>
          </w:p>
          <w:p w14:paraId="6921BBB7" w14:textId="3FFB3EF9" w:rsidR="001042EF" w:rsidRDefault="001042EF" w:rsidP="001042EF">
            <w:pPr>
              <w:pStyle w:val="NormalWeb"/>
              <w:spacing w:before="40" w:after="40"/>
              <w:rPr>
                <w:rFonts w:ascii="GDSTransportWebsite" w:hAnsi="GDSTransportWebsite"/>
                <w:color w:val="0A0A0A"/>
                <w:sz w:val="44"/>
                <w:szCs w:val="44"/>
              </w:rPr>
            </w:pPr>
            <w:r>
              <w:rPr>
                <w:rFonts w:ascii="GDSTransportWebsite" w:hAnsi="GDSTransportWebsite"/>
                <w:color w:val="60686D"/>
              </w:rPr>
              <w:t>Defendant ref: &lt;&lt;</w:t>
            </w:r>
            <w:proofErr w:type="spellStart"/>
            <w:r w:rsidR="00025667">
              <w:rPr>
                <w:rFonts w:ascii="GDSTransportWebsite" w:hAnsi="GDSTransportWebsite"/>
                <w:color w:val="60686D"/>
              </w:rPr>
              <w:t>responde</w:t>
            </w:r>
            <w:r>
              <w:rPr>
                <w:rFonts w:ascii="GDSTransportWebsite" w:hAnsi="GDSTransportWebsite"/>
                <w:color w:val="60686D"/>
              </w:rPr>
              <w:t>ntExternalReference</w:t>
            </w:r>
            <w:proofErr w:type="spellEnd"/>
            <w:r>
              <w:rPr>
                <w:rFonts w:ascii="GDSTransportWebsite" w:hAnsi="GDSTransportWebsite"/>
                <w:color w:val="60686D"/>
              </w:rPr>
              <w:t>&gt;&gt;</w:t>
            </w:r>
          </w:p>
        </w:tc>
        <w:tc>
          <w:tcPr>
            <w:tcW w:w="4079" w:type="dxa"/>
            <w:gridSpan w:val="2"/>
            <w:vAlign w:val="bottom"/>
          </w:tcPr>
          <w:p w14:paraId="4CA346BE" w14:textId="04F7BB1F" w:rsidR="006642C5" w:rsidRDefault="001042EF" w:rsidP="006642C5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Issued: 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issueDate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  <w:p w14:paraId="4E2B5C0F" w14:textId="7BE3A38F" w:rsidR="001042EF" w:rsidRDefault="001042EF" w:rsidP="006642C5">
            <w:pPr>
              <w:pStyle w:val="NoSpacing"/>
              <w:spacing w:line="276" w:lineRule="auto"/>
              <w:jc w:val="right"/>
            </w:pP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</w:t>
            </w:r>
            <w:r w:rsidR="00361BB8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: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</w:t>
            </w:r>
            <w:proofErr w:type="gram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&lt;{</w:t>
            </w:r>
            <w:proofErr w:type="spellStart"/>
            <w:proofErr w:type="gram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dateFormat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(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submittedOn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,‘d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MMMM</w:t>
            </w:r>
            <w:r w:rsidR="00112FCE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 xml:space="preserve"> 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’,‘dd-MM-</w:t>
            </w:r>
            <w:proofErr w:type="spellStart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yyyy</w:t>
            </w:r>
            <w:proofErr w:type="spellEnd"/>
            <w:r w:rsidRPr="007B486D">
              <w:rPr>
                <w:rFonts w:ascii="GDSTransportWebsite" w:eastAsia="Times New Roman" w:hAnsi="GDSTransportWebsite" w:cs="Times New Roman"/>
                <w:color w:val="60686D"/>
                <w:sz w:val="24"/>
                <w:szCs w:val="24"/>
              </w:rPr>
              <w:t>’)}&gt;&gt;</w:t>
            </w:r>
          </w:p>
        </w:tc>
      </w:tr>
    </w:tbl>
    <w:p w14:paraId="027A5E56" w14:textId="15C07D32" w:rsidR="009610A5" w:rsidRPr="005641FE" w:rsidRDefault="00A7588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AA0D40" w:rsidRPr="00156806" w14:paraId="63AE383D" w14:textId="77777777" w:rsidTr="00D33359">
        <w:trPr>
          <w:trHeight w:val="193"/>
        </w:trPr>
        <w:tc>
          <w:tcPr>
            <w:tcW w:w="10060" w:type="dxa"/>
            <w:gridSpan w:val="2"/>
          </w:tcPr>
          <w:p w14:paraId="5894E8A7" w14:textId="09DF346F" w:rsidR="0080237C" w:rsidRPr="00AA0D40" w:rsidRDefault="00AA0D40" w:rsidP="00871AA3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6F7A86" w:rsidRPr="00156806" w14:paraId="1A28FCC7" w14:textId="77777777" w:rsidTr="0084052C">
        <w:trPr>
          <w:trHeight w:val="386"/>
        </w:trPr>
        <w:tc>
          <w:tcPr>
            <w:tcW w:w="10060" w:type="dxa"/>
            <w:gridSpan w:val="2"/>
          </w:tcPr>
          <w:p w14:paraId="7C4264FB" w14:textId="7CB2EE06" w:rsidR="006F7A86" w:rsidRPr="001839B9" w:rsidRDefault="006F7A86" w:rsidP="00871AA3">
            <w:pPr>
              <w:pStyle w:val="NormalWeb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</w:t>
            </w:r>
            <w:r w:rsidR="00A363FE"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Claimant </w:t>
            </w:r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&lt;&lt;$</w:t>
            </w:r>
            <w:proofErr w:type="spellStart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9820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4E21BE18" w14:textId="77777777" w:rsidTr="00583ADE">
        <w:trPr>
          <w:trHeight w:val="680"/>
        </w:trPr>
        <w:tc>
          <w:tcPr>
            <w:tcW w:w="3539" w:type="dxa"/>
          </w:tcPr>
          <w:p w14:paraId="017554C9" w14:textId="310A1E2C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45B50F88" w14:textId="5A285EB8" w:rsidR="00B7583E" w:rsidRPr="001839B9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8B16D4" w:rsidRPr="00156806" w14:paraId="490AF083" w14:textId="77777777" w:rsidTr="00583ADE">
        <w:trPr>
          <w:trHeight w:val="680"/>
        </w:trPr>
        <w:tc>
          <w:tcPr>
            <w:tcW w:w="3539" w:type="dxa"/>
          </w:tcPr>
          <w:p w14:paraId="48F22ACB" w14:textId="65C4AECB" w:rsidR="008B16D4" w:rsidRDefault="008B16D4" w:rsidP="008B16D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Litigation friend</w:t>
            </w:r>
          </w:p>
        </w:tc>
        <w:tc>
          <w:tcPr>
            <w:tcW w:w="6521" w:type="dxa"/>
          </w:tcPr>
          <w:p w14:paraId="0D6078E7" w14:textId="6251BB6C" w:rsidR="008B16D4" w:rsidRPr="009820C6" w:rsidRDefault="008B16D4" w:rsidP="008B16D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litigationFriendName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:rsidRPr="00156806" w14:paraId="4C4414ED" w14:textId="77777777" w:rsidTr="00583ADE">
        <w:tc>
          <w:tcPr>
            <w:tcW w:w="3539" w:type="dxa"/>
          </w:tcPr>
          <w:p w14:paraId="14414D8D" w14:textId="25B3B99D" w:rsidR="00B7583E" w:rsidRPr="0080237C" w:rsidRDefault="00B7583E" w:rsidP="00871AA3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521" w:type="dxa"/>
          </w:tcPr>
          <w:p w14:paraId="09E17066" w14:textId="0F5A2DB7" w:rsidR="00B7583E" w:rsidRPr="00A9384B" w:rsidRDefault="00115D35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9820C6">
              <w:rPr>
                <w:rFonts w:ascii="GDSTransportWebsite" w:hAnsi="GDSTransportWebsite"/>
                <w:color w:val="0A0A0A"/>
              </w:rPr>
              <w:t>&lt;&lt;cs_{</w:t>
            </w:r>
            <w:r w:rsidR="00BC6C95">
              <w:rPr>
                <w:rFonts w:ascii="GDSTransportWebsite" w:hAnsi="GDSTransportWebsite"/>
                <w:color w:val="0A0A0A"/>
              </w:rPr>
              <w:t>!isBlank(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="00B7583E" w:rsidRPr="009820C6">
              <w:rPr>
                <w:rFonts w:ascii="GDSTransportWebsite" w:hAnsi="GDSTransportWebsite"/>
                <w:color w:val="0A0A0A"/>
              </w:rPr>
              <w:t>.AddressLine2</w:t>
            </w:r>
            <w:r w:rsidR="00BC6C95">
              <w:rPr>
                <w:rFonts w:ascii="GDSTransportWebsite" w:hAnsi="GDSTransportWebsite"/>
                <w:color w:val="0A0A0A"/>
              </w:rPr>
              <w:t>)</w:t>
            </w:r>
            <w:r w:rsidR="00B7583E"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28A1BA8B" w14:textId="2B4F89D5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276924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276924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</w:t>
            </w:r>
            <w:r w:rsidR="00276924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5F7E36E4" w14:textId="49F14738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 w:rsidR="006A466F"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080CC536" w14:textId="15CA7FDF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6CF6702C" w14:textId="687C8D37" w:rsidR="00B7583E" w:rsidRPr="009820C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6A466F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6A466F">
              <w:rPr>
                <w:rFonts w:ascii="GDSTransportWebsite" w:hAnsi="GDSTransportWebsite"/>
                <w:color w:val="0A0A0A"/>
              </w:rPr>
              <w:t>(</w:t>
            </w:r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r w:rsidR="006A466F"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8EC4C9D" w14:textId="0FE5852E" w:rsidR="00B7583E" w:rsidRPr="00A9384B" w:rsidRDefault="00B7583E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 w:rsidR="00304064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 w:rsidR="00304064">
              <w:rPr>
                <w:rFonts w:ascii="GDSTransportWebsite" w:hAnsi="GDSTransportWebsite"/>
                <w:color w:val="0A0A0A"/>
              </w:rPr>
              <w:t>primaryA</w:t>
            </w:r>
            <w:r w:rsidR="00304064" w:rsidRPr="009820C6">
              <w:rPr>
                <w:rFonts w:ascii="GDSTransportWebsite" w:hAnsi="GDSTransportWebsite"/>
                <w:color w:val="0A0A0A"/>
              </w:rPr>
              <w:t>ddress</w:t>
            </w:r>
            <w:r w:rsidRPr="009820C6">
              <w:rPr>
                <w:rFonts w:ascii="GDSTransportWebsite" w:hAnsi="GDSTransportWebsite"/>
                <w:color w:val="0A0A0A"/>
              </w:rPr>
              <w:t>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786E61" w:rsidRPr="00786E61" w14:paraId="650FFCA7" w14:textId="77777777" w:rsidTr="00583ADE">
        <w:tc>
          <w:tcPr>
            <w:tcW w:w="10060" w:type="dxa"/>
            <w:gridSpan w:val="2"/>
          </w:tcPr>
          <w:p w14:paraId="42522987" w14:textId="309DCA8F" w:rsidR="00786E61" w:rsidRPr="00786E61" w:rsidRDefault="00786E61" w:rsidP="00871AA3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applicants</w:t>
            </w:r>
            <w:proofErr w:type="spellEnd"/>
            <w:r w:rsidRPr="0036641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E43194" w14:paraId="3D4A32CA" w14:textId="77777777" w:rsidTr="00583ADE">
        <w:trPr>
          <w:trHeight w:val="680"/>
        </w:trPr>
        <w:tc>
          <w:tcPr>
            <w:tcW w:w="10060" w:type="dxa"/>
            <w:gridSpan w:val="2"/>
          </w:tcPr>
          <w:p w14:paraId="41E3052C" w14:textId="08696B10" w:rsidR="00E43194" w:rsidRPr="006F2F96" w:rsidRDefault="00A54C87" w:rsidP="00871AA3">
            <w:pPr>
              <w:spacing w:before="40" w:after="40"/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B7583E" w14:paraId="0C43B8FF" w14:textId="77777777" w:rsidTr="00583ADE">
        <w:trPr>
          <w:trHeight w:val="680"/>
        </w:trPr>
        <w:tc>
          <w:tcPr>
            <w:tcW w:w="3539" w:type="dxa"/>
          </w:tcPr>
          <w:p w14:paraId="628B4600" w14:textId="6EF1EE3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42F35654" w14:textId="02DE7814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.contactName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0CD3BA8B" w14:textId="77777777" w:rsidTr="00583ADE">
        <w:trPr>
          <w:trHeight w:val="680"/>
        </w:trPr>
        <w:tc>
          <w:tcPr>
            <w:tcW w:w="3539" w:type="dxa"/>
          </w:tcPr>
          <w:p w14:paraId="1D1CD85E" w14:textId="6DAA6DA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410C382C" w14:textId="4DC09359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14:paraId="732459AE" w14:textId="77777777" w:rsidTr="00583ADE">
        <w:tc>
          <w:tcPr>
            <w:tcW w:w="3539" w:type="dxa"/>
          </w:tcPr>
          <w:p w14:paraId="31A80FB5" w14:textId="6C56711D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ervice 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ddress</w:t>
            </w:r>
          </w:p>
        </w:tc>
        <w:tc>
          <w:tcPr>
            <w:tcW w:w="6521" w:type="dxa"/>
          </w:tcPr>
          <w:p w14:paraId="3A8624CD" w14:textId="4080A237" w:rsidR="00B7583E" w:rsidRPr="00C53276" w:rsidRDefault="00312AEB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</w:t>
            </w:r>
            <w:r w:rsidRPr="00C53276">
              <w:rPr>
                <w:rFonts w:ascii="GDSTransportWebsite" w:hAnsi="GDSTransportWebsite"/>
                <w:color w:val="0A0A0A"/>
              </w:rPr>
              <w:t>&lt;cs_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bookmarkStart w:id="0" w:name="OLE_LINK1"/>
            <w:bookmarkStart w:id="1" w:name="OLE_LINK2"/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bookmarkEnd w:id="0"/>
            <w:bookmarkEnd w:id="1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</w:t>
            </w:r>
            <w:r w:rsidR="00B7583E" w:rsidRPr="00C53276">
              <w:rPr>
                <w:rFonts w:ascii="GDSTransportWebsite" w:hAnsi="GDSTransportWebsite"/>
                <w:color w:val="0A0A0A"/>
              </w:rPr>
              <w:lastRenderedPageBreak/>
              <w:t>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="00B7583E" w:rsidRPr="00D34F20">
              <w:rPr>
                <w:rFonts w:ascii="GDSTransportWebsite" w:hAnsi="GDSTransportWebsite"/>
                <w:color w:val="0A0A0A"/>
              </w:rPr>
              <w:t>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73E8CD6" w14:textId="0CCD5D0E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5ADC8B5" w14:textId="64CA3D54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36F98EDD" w14:textId="317A0AD3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1EEA7639" w14:textId="0D0E390B" w:rsidR="00B7583E" w:rsidRPr="00C53276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161B5C" w14:textId="590A1B46" w:rsidR="00B7583E" w:rsidRDefault="00B7583E" w:rsidP="00871AA3">
            <w:pPr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D34F20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B7583E" w14:paraId="5B676F25" w14:textId="77777777" w:rsidTr="00583ADE">
        <w:trPr>
          <w:trHeight w:val="680"/>
        </w:trPr>
        <w:tc>
          <w:tcPr>
            <w:tcW w:w="3539" w:type="dxa"/>
          </w:tcPr>
          <w:p w14:paraId="5491706E" w14:textId="60641032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269FCC25" w14:textId="6DBBB257" w:rsidR="00B7583E" w:rsidRDefault="00B7583E" w:rsidP="00F83634">
            <w:pPr>
              <w:pStyle w:val="NormalWeb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.phoneNumber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2DCD3B2F" w14:textId="77777777" w:rsidTr="00583ADE">
        <w:trPr>
          <w:trHeight w:val="680"/>
        </w:trPr>
        <w:tc>
          <w:tcPr>
            <w:tcW w:w="3539" w:type="dxa"/>
          </w:tcPr>
          <w:p w14:paraId="2A1FD820" w14:textId="75E43465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C6730F0" w14:textId="55EE89EA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.dxAddress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616E97A1" w14:textId="77777777" w:rsidTr="00583ADE">
        <w:trPr>
          <w:trHeight w:val="680"/>
        </w:trPr>
        <w:tc>
          <w:tcPr>
            <w:tcW w:w="3539" w:type="dxa"/>
          </w:tcPr>
          <w:p w14:paraId="3564454E" w14:textId="741BFDF1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018188ED" w14:textId="66BC5B97" w:rsidR="00B7583E" w:rsidRDefault="00B7583E" w:rsidP="00871AA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283B53">
              <w:rPr>
                <w:rFonts w:ascii="GDSTransportWebsite" w:hAnsi="GDSTransportWebsite"/>
                <w:color w:val="0A0A0A"/>
              </w:rPr>
              <w:t>.emailAddress</w:t>
            </w:r>
            <w:proofErr w:type="spell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B2A45F2" w14:textId="4B39AF22" w:rsidR="00E130BD" w:rsidRPr="00115B1E" w:rsidRDefault="006F2F96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D34F20" w:rsidRPr="00156806" w14:paraId="7E6D6898" w14:textId="77777777" w:rsidTr="00A56776">
        <w:trPr>
          <w:trHeight w:val="193"/>
        </w:trPr>
        <w:tc>
          <w:tcPr>
            <w:tcW w:w="10025" w:type="dxa"/>
            <w:gridSpan w:val="2"/>
          </w:tcPr>
          <w:p w14:paraId="5F31393B" w14:textId="32345D10" w:rsidR="00D34F20" w:rsidRPr="00AA0D40" w:rsidRDefault="00D34F20" w:rsidP="003367DF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rr_</w:t>
            </w:r>
            <w:r w:rsidR="0002566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  <w:tr w:rsidR="00300E67" w:rsidRPr="00156806" w14:paraId="62D49F7A" w14:textId="77777777" w:rsidTr="00A56776">
        <w:trPr>
          <w:trHeight w:val="386"/>
        </w:trPr>
        <w:tc>
          <w:tcPr>
            <w:tcW w:w="10025" w:type="dxa"/>
            <w:gridSpan w:val="2"/>
          </w:tcPr>
          <w:p w14:paraId="64566E5C" w14:textId="11953707" w:rsidR="00300E67" w:rsidRPr="00050D78" w:rsidRDefault="00300E67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itemnum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&gt;&gt;&lt;&lt;es_&gt;&gt;</w:t>
            </w:r>
          </w:p>
        </w:tc>
      </w:tr>
      <w:tr w:rsidR="00B7583E" w:rsidRPr="00156806" w14:paraId="134B762E" w14:textId="77777777" w:rsidTr="00583ADE">
        <w:trPr>
          <w:trHeight w:val="680"/>
        </w:trPr>
        <w:tc>
          <w:tcPr>
            <w:tcW w:w="3681" w:type="dxa"/>
          </w:tcPr>
          <w:p w14:paraId="46527918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</w:tcPr>
          <w:p w14:paraId="40298120" w14:textId="102DA1EB" w:rsidR="00B7583E" w:rsidRPr="001839B9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B7583E" w:rsidRPr="00156806" w14:paraId="6A01B2E3" w14:textId="77777777" w:rsidTr="00583ADE">
        <w:tc>
          <w:tcPr>
            <w:tcW w:w="3681" w:type="dxa"/>
          </w:tcPr>
          <w:p w14:paraId="5101761C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</w:t>
            </w:r>
            <w:r w:rsidRPr="0080237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ddress </w:t>
            </w:r>
          </w:p>
        </w:tc>
        <w:tc>
          <w:tcPr>
            <w:tcW w:w="6344" w:type="dxa"/>
          </w:tcPr>
          <w:p w14:paraId="66F30104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</w:t>
            </w:r>
            <w:proofErr w:type="gramStart"/>
            <w:r>
              <w:rPr>
                <w:rFonts w:ascii="GDSTransportWebsite" w:hAnsi="GDSTransportWebsite"/>
                <w:color w:val="0A0A0A"/>
              </w:rPr>
              <w:t>1</w:t>
            </w:r>
            <w:r w:rsidRPr="007E16F0">
              <w:rPr>
                <w:rFonts w:ascii="GDSTransportWebsite" w:hAnsi="GDSTransportWebsite"/>
                <w:color w:val="0A0A0A"/>
              </w:rPr>
              <w:t>!=</w:t>
            </w:r>
            <w:proofErr w:type="gramEnd"/>
            <w:r w:rsidRPr="007E16F0">
              <w:rPr>
                <w:rFonts w:ascii="GDSTransportWebsite" w:hAnsi="GDSTransportWebsite"/>
                <w:color w:val="0A0A0A"/>
              </w:rPr>
              <w:t>null}&gt;&gt;&lt;&lt;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</w:t>
            </w:r>
            <w:r w:rsidRPr="007E16F0">
              <w:rPr>
                <w:rFonts w:ascii="GDSTransportWebsite" w:hAnsi="GDSTransportWebsite"/>
                <w:color w:val="0A0A0A"/>
              </w:rPr>
              <w:t>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Pr="009820C6">
              <w:rPr>
                <w:rFonts w:ascii="GDSTransportWebsite" w:hAnsi="GDSTransportWebsite"/>
                <w:color w:val="0A0A0A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!isBlank(primaryA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37AF5AF" w14:textId="77777777" w:rsidR="00286418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ddress.AddressLine2&gt;&gt;&lt;&lt;es_&gt;&gt;&lt;&lt;cs_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2FFE62" w14:textId="6FF94C4E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ddress.AddressLine3&gt;&gt;&lt;&lt;es_&gt;&gt;&lt;&lt;cs_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 w:rsidR="005520CC">
              <w:rPr>
                <w:rFonts w:ascii="GDSTransportWebsite" w:hAnsi="GDSTransportWebsite"/>
                <w:color w:val="0A0A0A"/>
              </w:rPr>
              <w:t>!</w:t>
            </w:r>
            <w:r>
              <w:rPr>
                <w:rFonts w:ascii="GDSTransportWebsite" w:hAnsi="GDSTransportWebsite"/>
                <w:color w:val="0A0A0A"/>
              </w:rPr>
              <w:t>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1F3EDE34" w14:textId="77777777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9DF3A3F" w14:textId="51E0A8EF" w:rsidR="00286418" w:rsidRPr="009820C6" w:rsidRDefault="00286418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ddress.PostCode&gt;&gt;&lt;&lt;cs_</w:t>
            </w:r>
            <w:proofErr w:type="gramStart"/>
            <w:r w:rsidRPr="009820C6"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>
              <w:rPr>
                <w:rFonts w:ascii="GDSTransportWebsite" w:hAnsi="GDSTransportWebsite"/>
                <w:color w:val="0A0A0A"/>
              </w:rPr>
              <w:t>(primaryA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r>
              <w:rPr>
                <w:rFonts w:ascii="GDSTransportWebsite" w:hAnsi="GDSTransportWebsite"/>
                <w:color w:val="0A0A0A"/>
              </w:rPr>
              <w:t>)</w:t>
            </w:r>
            <w:r w:rsidRPr="009820C6">
              <w:rPr>
                <w:rFonts w:ascii="GDSTransportWebsite" w:hAnsi="GDSTransportWebsite"/>
                <w:color w:val="0A0A0A"/>
              </w:rPr>
              <w:t>}&gt;&gt;</w:t>
            </w:r>
          </w:p>
          <w:p w14:paraId="6F78026B" w14:textId="13CA560F" w:rsidR="00B7583E" w:rsidRPr="00A9384B" w:rsidRDefault="00286418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9820C6">
              <w:rPr>
                <w:rFonts w:ascii="GDSTransportWebsite" w:hAnsi="GDSTransportWebsite"/>
                <w:color w:val="0A0A0A"/>
              </w:rPr>
              <w:t>&lt;&lt;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r>
              <w:rPr>
                <w:rFonts w:ascii="GDSTransportWebsite" w:hAnsi="GDSTransportWebsite"/>
                <w:color w:val="0A0A0A"/>
              </w:rPr>
              <w:t>primaryA</w:t>
            </w:r>
            <w:r w:rsidRPr="009820C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r w:rsidRPr="009820C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D34F20" w:rsidRPr="00156806" w14:paraId="3D024548" w14:textId="77777777" w:rsidTr="00583ADE">
        <w:trPr>
          <w:trHeight w:val="680"/>
        </w:trPr>
        <w:tc>
          <w:tcPr>
            <w:tcW w:w="10025" w:type="dxa"/>
            <w:gridSpan w:val="2"/>
          </w:tcPr>
          <w:p w14:paraId="5E389D95" w14:textId="3746EB63" w:rsidR="00D34F20" w:rsidRPr="00450417" w:rsidRDefault="00450417" w:rsidP="0084052C">
            <w:pPr>
              <w:spacing w:before="80"/>
              <w:rPr>
                <w:rFonts w:ascii="Arial" w:hAnsi="Arial" w:cs="Arial"/>
                <w:sz w:val="34"/>
                <w:szCs w:val="34"/>
              </w:rPr>
            </w:pPr>
            <w:r w:rsidRPr="00C87E4F">
              <w:rPr>
                <w:rFonts w:ascii="GDSTransportWebsite" w:hAnsi="GDSTransportWebsite"/>
                <w:color w:val="0A0A0A"/>
                <w:sz w:val="36"/>
                <w:szCs w:val="36"/>
              </w:rPr>
              <w:t>Defendant’s legal representative</w:t>
            </w:r>
          </w:p>
        </w:tc>
      </w:tr>
      <w:tr w:rsidR="00B7583E" w:rsidRPr="00156806" w14:paraId="6DBD55EC" w14:textId="77777777" w:rsidTr="00583ADE">
        <w:trPr>
          <w:trHeight w:val="680"/>
        </w:trPr>
        <w:tc>
          <w:tcPr>
            <w:tcW w:w="3681" w:type="dxa"/>
          </w:tcPr>
          <w:p w14:paraId="51A2EF3B" w14:textId="77777777" w:rsidR="00B7583E" w:rsidRPr="0080237C" w:rsidRDefault="00B7583E" w:rsidP="003367DF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344" w:type="dxa"/>
          </w:tcPr>
          <w:p w14:paraId="5E012A37" w14:textId="248A7DCE" w:rsidR="00B7583E" w:rsidRPr="00A9384B" w:rsidRDefault="00B7583E" w:rsidP="003367DF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D34F20">
              <w:rPr>
                <w:rFonts w:ascii="GDSTransportWebsite" w:hAnsi="GDSTransportWebsite"/>
                <w:color w:val="0A0A0A"/>
              </w:rPr>
              <w:t>&lt;</w:t>
            </w:r>
            <w:r>
              <w:rPr>
                <w:rFonts w:ascii="GDSTransportWebsite" w:hAnsi="GDSTransportWebsite"/>
                <w:color w:val="0A0A0A"/>
              </w:rPr>
              <w:t>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organisation</w:t>
            </w:r>
            <w:r w:rsidRPr="00D34F20">
              <w:rPr>
                <w:rFonts w:ascii="GDSTransportWebsite" w:hAnsi="GDSTransportWebsite"/>
                <w:color w:val="0A0A0A"/>
              </w:rPr>
              <w:t>Name</w:t>
            </w:r>
            <w:proofErr w:type="spellEnd"/>
            <w:proofErr w:type="gramEnd"/>
            <w:r>
              <w:rPr>
                <w:rFonts w:ascii="GDSTransportWebsite" w:hAnsi="GDSTransportWebsite"/>
                <w:color w:val="0A0A0A"/>
              </w:rPr>
              <w:t>&gt;</w:t>
            </w:r>
            <w:r w:rsidRPr="00D34F20">
              <w:rPr>
                <w:rFonts w:ascii="GDSTransportWebsite" w:hAnsi="GDSTransportWebsite"/>
                <w:color w:val="0A0A0A"/>
              </w:rPr>
              <w:t>&gt;</w:t>
            </w:r>
          </w:p>
        </w:tc>
      </w:tr>
      <w:tr w:rsidR="00B7583E" w:rsidRPr="00C53276" w14:paraId="6CC9F79E" w14:textId="77777777" w:rsidTr="00583ADE">
        <w:tc>
          <w:tcPr>
            <w:tcW w:w="3681" w:type="dxa"/>
          </w:tcPr>
          <w:p w14:paraId="139625B0" w14:textId="40BD9371" w:rsidR="00B7583E" w:rsidRPr="00D34F20" w:rsidRDefault="001E313B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Address</w:t>
            </w:r>
          </w:p>
        </w:tc>
        <w:tc>
          <w:tcPr>
            <w:tcW w:w="6344" w:type="dxa"/>
          </w:tcPr>
          <w:p w14:paraId="175205FA" w14:textId="46DB457A" w:rsidR="00B7583E" w:rsidRPr="00C53276" w:rsidRDefault="00312AEB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C53276">
              <w:rPr>
                <w:rFonts w:ascii="GDSTransportWebsite" w:hAnsi="GDSTransportWebsite"/>
                <w:color w:val="0A0A0A"/>
              </w:rPr>
              <w:t>cs_</w:t>
            </w:r>
            <w:proofErr w:type="gramStart"/>
            <w:r w:rsidRPr="00C53276">
              <w:rPr>
                <w:rFonts w:ascii="GDSTransportWebsite" w:hAnsi="GDSTransportWebsite"/>
                <w:color w:val="0A0A0A"/>
              </w:rPr>
              <w:t>{</w:t>
            </w:r>
            <w:r w:rsidR="007767BE">
              <w:rPr>
                <w:rFonts w:ascii="GDSTransportWebsite" w:hAnsi="GDSTransportWebsite"/>
                <w:color w:val="0A0A0A"/>
              </w:rPr>
              <w:t>!isBlank</w:t>
            </w:r>
            <w:proofErr w:type="gramEnd"/>
            <w:r w:rsidR="007767BE">
              <w:rPr>
                <w:rFonts w:ascii="GDSTransportWebsite" w:hAnsi="GDSTransportWebsite"/>
                <w:color w:val="0A0A0A"/>
              </w:rPr>
              <w:t>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r>
              <w:rPr>
                <w:rFonts w:ascii="GDSTransportWebsite" w:hAnsi="GDSTransportWebsite"/>
                <w:color w:val="0A0A0A"/>
              </w:rPr>
              <w:t>1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ddress.AddressLine1&gt;&gt;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  <w:r w:rsidR="00B7583E" w:rsidRPr="00C53276">
              <w:rPr>
                <w:rFonts w:ascii="GDSTransportWebsite" w:hAnsi="GDSTransportWebsite"/>
                <w:color w:val="0A0A0A"/>
              </w:rPr>
              <w:t>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="00B7583E" w:rsidRPr="00D34F20">
              <w:rPr>
                <w:rFonts w:ascii="GDSTransportWebsite" w:hAnsi="GDSTransportWebsite"/>
                <w:color w:val="0A0A0A"/>
              </w:rPr>
              <w:t>representative.</w:t>
            </w:r>
            <w:r w:rsidR="00B7583E">
              <w:rPr>
                <w:rFonts w:ascii="GDSTransportWebsite" w:hAnsi="GDSTransportWebsite"/>
                <w:color w:val="0A0A0A"/>
              </w:rPr>
              <w:t>serviceA</w:t>
            </w:r>
            <w:r w:rsidR="00B7583E" w:rsidRPr="00C53276">
              <w:rPr>
                <w:rFonts w:ascii="GDSTransportWebsite" w:hAnsi="GDSTransportWebsite"/>
                <w:color w:val="0A0A0A"/>
              </w:rPr>
              <w:t>ddress.AddressLine2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="00B7583E"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40BC0ABB" w14:textId="3B457170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2&gt;&gt;&lt;&lt;es_&gt;&gt;&lt;&lt;cs_{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ddress.AddressLine3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08F489A5" w14:textId="13A1F9C8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ddress.AddressLine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3&gt;&gt;&lt;&lt;es_&gt;&gt;&lt;&lt;cs_{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28512D06" w14:textId="47F8310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ddress.PostTown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  <w:p w14:paraId="4D390DDB" w14:textId="7F7F96E4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ddress.PostCode</w:t>
            </w:r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&gt;&gt;&lt;&lt;cs_{</w:t>
            </w:r>
            <w:r w:rsidR="007767BE">
              <w:rPr>
                <w:rFonts w:ascii="GDSTransportWebsite" w:hAnsi="GDSTransportWebsite"/>
                <w:color w:val="0A0A0A"/>
              </w:rPr>
              <w:t>!isBlank(</w:t>
            </w:r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r w:rsidR="007767BE">
              <w:rPr>
                <w:rFonts w:ascii="GDSTransportWebsite" w:hAnsi="GDSTransportWebsite"/>
                <w:color w:val="0A0A0A"/>
              </w:rPr>
              <w:t>)</w:t>
            </w:r>
            <w:r w:rsidRPr="00C53276">
              <w:rPr>
                <w:rFonts w:ascii="GDSTransportWebsite" w:hAnsi="GDSTransportWebsite"/>
                <w:color w:val="0A0A0A"/>
              </w:rPr>
              <w:t>}&gt;&gt;</w:t>
            </w:r>
          </w:p>
          <w:p w14:paraId="55BA7291" w14:textId="20D559C3" w:rsidR="00B7583E" w:rsidRPr="00C53276" w:rsidRDefault="00B7583E" w:rsidP="003367DF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r w:rsidRPr="00D34F20">
              <w:rPr>
                <w:rFonts w:ascii="GDSTransportWebsite" w:hAnsi="GDSTransportWebsite"/>
                <w:color w:val="0A0A0A"/>
              </w:rPr>
              <w:t xml:space="preserve"> </w:t>
            </w:r>
            <w:proofErr w:type="spellStart"/>
            <w:proofErr w:type="gramStart"/>
            <w:r w:rsidRPr="00D34F20">
              <w:rPr>
                <w:rFonts w:ascii="GDSTransportWebsite" w:hAnsi="GDSTransportWebsite"/>
                <w:color w:val="0A0A0A"/>
              </w:rPr>
              <w:t>representative.</w:t>
            </w:r>
            <w:r>
              <w:rPr>
                <w:rFonts w:ascii="GDSTransportWebsite" w:hAnsi="GDSTransportWebsite"/>
                <w:color w:val="0A0A0A"/>
              </w:rPr>
              <w:t>serviceA</w:t>
            </w:r>
            <w:r w:rsidRPr="00C53276">
              <w:rPr>
                <w:rFonts w:ascii="GDSTransportWebsite" w:hAnsi="GDSTransportWebsite"/>
                <w:color w:val="0A0A0A"/>
              </w:rPr>
              <w:t>ddress.Country</w:t>
            </w:r>
            <w:proofErr w:type="spellEnd"/>
            <w:proofErr w:type="gramEnd"/>
            <w:r w:rsidRPr="00C53276"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  <w:tr w:rsidR="001E313B" w:rsidRPr="00156806" w14:paraId="66BC7D4F" w14:textId="77777777" w:rsidTr="00583ADE">
        <w:trPr>
          <w:trHeight w:val="680"/>
        </w:trPr>
        <w:tc>
          <w:tcPr>
            <w:tcW w:w="3681" w:type="dxa"/>
          </w:tcPr>
          <w:p w14:paraId="0D6F1B3D" w14:textId="6C541AB5" w:rsidR="001E313B" w:rsidRPr="00D34F20" w:rsidRDefault="001E313B" w:rsidP="001E313B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</w:tcPr>
          <w:p w14:paraId="7A749D1E" w14:textId="71918717" w:rsidR="001E313B" w:rsidRPr="00283B53" w:rsidRDefault="001E313B" w:rsidP="001E313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representative.emailAddress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74810037" w14:textId="77777777" w:rsidTr="00583ADE">
        <w:trPr>
          <w:trHeight w:val="680"/>
        </w:trPr>
        <w:tc>
          <w:tcPr>
            <w:tcW w:w="3681" w:type="dxa"/>
          </w:tcPr>
          <w:p w14:paraId="6ED61A38" w14:textId="20D2AEAB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</w:tcPr>
          <w:p w14:paraId="19372B33" w14:textId="4F86A799" w:rsidR="001E313B" w:rsidRPr="00A9384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representative.phoneNumber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372D41CB" w14:textId="77777777" w:rsidTr="00583ADE">
        <w:trPr>
          <w:trHeight w:val="680"/>
        </w:trPr>
        <w:tc>
          <w:tcPr>
            <w:tcW w:w="3681" w:type="dxa"/>
          </w:tcPr>
          <w:p w14:paraId="13F24322" w14:textId="50B0E2FF" w:rsidR="001E313B" w:rsidRPr="00D34F20" w:rsidRDefault="001E313B" w:rsidP="001E313B">
            <w:pPr>
              <w:pStyle w:val="NormalWeb"/>
              <w:spacing w:before="40" w:beforeAutospacing="0" w:after="40" w:afterAutospacing="0"/>
            </w:pPr>
            <w:r w:rsidRPr="00D34F20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344" w:type="dxa"/>
          </w:tcPr>
          <w:p w14:paraId="152B3F6F" w14:textId="21A4C90A" w:rsidR="001E313B" w:rsidRDefault="001E313B" w:rsidP="001E313B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283B53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proofErr w:type="gramStart"/>
            <w:r w:rsidRPr="00283B53">
              <w:rPr>
                <w:rFonts w:ascii="GDSTransportWebsite" w:hAnsi="GDSTransportWebsite"/>
                <w:color w:val="0A0A0A"/>
              </w:rPr>
              <w:t>representative.dxAddress</w:t>
            </w:r>
            <w:proofErr w:type="spellEnd"/>
            <w:proofErr w:type="gramEnd"/>
            <w:r w:rsidRPr="00283B53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1E313B" w:rsidRPr="00156806" w14:paraId="1E3A21B6" w14:textId="77777777" w:rsidTr="00A56776">
        <w:tc>
          <w:tcPr>
            <w:tcW w:w="10025" w:type="dxa"/>
            <w:gridSpan w:val="2"/>
          </w:tcPr>
          <w:p w14:paraId="5E41D2A0" w14:textId="6541FA53" w:rsidR="001E313B" w:rsidRPr="00A9384B" w:rsidRDefault="001E313B" w:rsidP="001E313B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proofErr w:type="spellStart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respondents</w:t>
            </w:r>
            <w:proofErr w:type="spellEnd"/>
            <w:r w:rsidRPr="00050D78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</w:tr>
    </w:tbl>
    <w:p w14:paraId="51FEE0AE" w14:textId="079D635B" w:rsidR="00671892" w:rsidRPr="00115B1E" w:rsidRDefault="00823241" w:rsidP="00AB7EB9">
      <w:pPr>
        <w:pBdr>
          <w:bottom w:val="single" w:sz="4" w:space="1" w:color="auto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 xml:space="preserve">Claim </w:t>
      </w:r>
      <w:r w:rsidR="00280987">
        <w:rPr>
          <w:rFonts w:ascii="GDSTransportWebsite" w:hAnsi="GDSTransportWebsite"/>
          <w:color w:val="0A0A0A"/>
          <w:sz w:val="36"/>
          <w:szCs w:val="36"/>
        </w:rPr>
        <w:t>d</w:t>
      </w:r>
      <w:r>
        <w:rPr>
          <w:rFonts w:ascii="GDSTransportWebsite" w:hAnsi="GDSTransportWebsite"/>
          <w:color w:val="0A0A0A"/>
          <w:sz w:val="36"/>
          <w:szCs w:val="36"/>
        </w:rPr>
        <w:t>etails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6379"/>
      </w:tblGrid>
      <w:tr w:rsidR="00B76ECF" w14:paraId="2D29EA88" w14:textId="77777777" w:rsidTr="00B60A2C">
        <w:trPr>
          <w:trHeight w:val="680"/>
        </w:trPr>
        <w:tc>
          <w:tcPr>
            <w:tcW w:w="3681" w:type="dxa"/>
          </w:tcPr>
          <w:p w14:paraId="669AF31B" w14:textId="6A419A7C" w:rsidR="00B76ECF" w:rsidRPr="000C74C2" w:rsidRDefault="00B76ECF" w:rsidP="003367DF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 w:rsidRPr="0082324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Brief details of claim</w:t>
            </w:r>
          </w:p>
        </w:tc>
        <w:tc>
          <w:tcPr>
            <w:tcW w:w="6379" w:type="dxa"/>
          </w:tcPr>
          <w:p w14:paraId="4675B83E" w14:textId="43B3E99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claimDetails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B0663CF" w14:textId="77777777" w:rsidTr="00B60A2C">
        <w:trPr>
          <w:trHeight w:val="680"/>
        </w:trPr>
        <w:tc>
          <w:tcPr>
            <w:tcW w:w="3681" w:type="dxa"/>
          </w:tcPr>
          <w:p w14:paraId="32A4B1A7" w14:textId="1D756E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28098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Expected claim value</w:t>
            </w:r>
            <w:r w:rsidR="00B60A2C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up to and including</w:t>
            </w:r>
          </w:p>
        </w:tc>
        <w:tc>
          <w:tcPr>
            <w:tcW w:w="6379" w:type="dxa"/>
          </w:tcPr>
          <w:p w14:paraId="7E165D4E" w14:textId="79806396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claimValue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034C982F" w14:textId="77777777" w:rsidTr="00B60A2C">
        <w:trPr>
          <w:trHeight w:val="680"/>
        </w:trPr>
        <w:tc>
          <w:tcPr>
            <w:tcW w:w="3681" w:type="dxa"/>
            <w:vAlign w:val="center"/>
          </w:tcPr>
          <w:p w14:paraId="52DC658E" w14:textId="70E79EB6" w:rsidR="00B76ECF" w:rsidRPr="00280987" w:rsidRDefault="00B76ECF" w:rsidP="00B60A2C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Issue fee</w:t>
            </w:r>
          </w:p>
        </w:tc>
        <w:tc>
          <w:tcPr>
            <w:tcW w:w="6379" w:type="dxa"/>
            <w:vAlign w:val="center"/>
          </w:tcPr>
          <w:p w14:paraId="29CB9CD6" w14:textId="2A439F23" w:rsidR="00B76ECF" w:rsidRDefault="00B76ECF" w:rsidP="00B60A2C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courtFee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6ECF" w14:paraId="382B9580" w14:textId="77777777" w:rsidTr="00B60A2C">
        <w:trPr>
          <w:trHeight w:val="680"/>
        </w:trPr>
        <w:tc>
          <w:tcPr>
            <w:tcW w:w="3681" w:type="dxa"/>
          </w:tcPr>
          <w:p w14:paraId="107235AB" w14:textId="256EC62D" w:rsidR="00B76ECF" w:rsidRPr="00280987" w:rsidRDefault="00B76ECF" w:rsidP="003367D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Court location </w:t>
            </w:r>
          </w:p>
        </w:tc>
        <w:tc>
          <w:tcPr>
            <w:tcW w:w="6379" w:type="dxa"/>
          </w:tcPr>
          <w:p w14:paraId="71507F2B" w14:textId="679EE041" w:rsidR="00B76ECF" w:rsidRDefault="00B76ECF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hearingCourtLocation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23F0F77B" w14:textId="6A0A0685" w:rsidR="00280987" w:rsidRPr="005641FE" w:rsidRDefault="00280987" w:rsidP="00AB7EB9">
      <w:pPr>
        <w:pBdr>
          <w:bottom w:val="single" w:sz="4" w:space="1" w:color="auto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 w:rsidRPr="005641FE"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4"/>
        <w:gridCol w:w="6946"/>
      </w:tblGrid>
      <w:tr w:rsidR="00FA5C2E" w14:paraId="4745EDD0" w14:textId="77777777" w:rsidTr="003367DF">
        <w:trPr>
          <w:trHeight w:val="388"/>
        </w:trPr>
        <w:tc>
          <w:tcPr>
            <w:tcW w:w="10060" w:type="dxa"/>
            <w:gridSpan w:val="2"/>
          </w:tcPr>
          <w:p w14:paraId="44105F37" w14:textId="7BE9B433" w:rsidR="007568EA" w:rsidRDefault="00280796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4FB2F732" w14:textId="77777777" w:rsidR="007568EA" w:rsidRPr="00280796" w:rsidRDefault="007568EA" w:rsidP="00280796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  <w:p w14:paraId="455FBB17" w14:textId="44BA9664" w:rsid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4528445B" w14:textId="77777777" w:rsidR="00280796" w:rsidRPr="00280796" w:rsidRDefault="00280796" w:rsidP="00280796">
            <w:pPr>
              <w:rPr>
                <w:rFonts w:ascii="GDSTransportWebsite" w:hAnsi="GDSTransportWebsite"/>
                <w:color w:val="0A0A0A"/>
              </w:rPr>
            </w:pPr>
          </w:p>
          <w:p w14:paraId="0CE8BA87" w14:textId="252D3F09" w:rsidR="00280796" w:rsidRPr="000874D3" w:rsidRDefault="00280796" w:rsidP="00280796">
            <w:pPr>
              <w:rPr>
                <w:rFonts w:ascii="GDSTransportWebsite" w:hAnsi="GDSTransportWebsite"/>
                <w:color w:val="0A0A0A"/>
              </w:rPr>
            </w:pPr>
            <w:r w:rsidRPr="00280796"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</w:t>
            </w:r>
            <w:r w:rsidR="000874D3">
              <w:rPr>
                <w:rFonts w:ascii="GDSTransportWebsite" w:hAnsi="GDSTransportWebsite"/>
                <w:color w:val="0A0A0A"/>
              </w:rPr>
              <w:t>.</w:t>
            </w:r>
          </w:p>
          <w:p w14:paraId="4F172DD4" w14:textId="2CD48840" w:rsidR="00280796" w:rsidRPr="00280796" w:rsidRDefault="00280796" w:rsidP="00FA5C2E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</w:p>
        </w:tc>
      </w:tr>
      <w:tr w:rsidR="00B7583E" w14:paraId="215729A6" w14:textId="77777777" w:rsidTr="003367DF">
        <w:trPr>
          <w:trHeight w:val="680"/>
        </w:trPr>
        <w:tc>
          <w:tcPr>
            <w:tcW w:w="3114" w:type="dxa"/>
          </w:tcPr>
          <w:p w14:paraId="60987D04" w14:textId="7BFCCDDC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lastRenderedPageBreak/>
              <w:t>Name</w:t>
            </w:r>
          </w:p>
        </w:tc>
        <w:tc>
          <w:tcPr>
            <w:tcW w:w="6946" w:type="dxa"/>
          </w:tcPr>
          <w:p w14:paraId="5500F8D7" w14:textId="388FBC8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B7583E" w14:paraId="371A8DCB" w14:textId="77777777" w:rsidTr="003367DF">
        <w:trPr>
          <w:trHeight w:val="680"/>
        </w:trPr>
        <w:tc>
          <w:tcPr>
            <w:tcW w:w="3114" w:type="dxa"/>
          </w:tcPr>
          <w:p w14:paraId="29B07E52" w14:textId="1F674148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Role</w:t>
            </w:r>
          </w:p>
        </w:tc>
        <w:tc>
          <w:tcPr>
            <w:tcW w:w="6946" w:type="dxa"/>
          </w:tcPr>
          <w:p w14:paraId="72EADC83" w14:textId="4DB4C33A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C53276">
              <w:rPr>
                <w:rFonts w:ascii="GDSTransportWebsite" w:hAnsi="GDSTransportWebsite"/>
                <w:color w:val="0A0A0A"/>
              </w:rPr>
              <w:t>statementOfTruth.role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B7583E" w14:paraId="763B0EB4" w14:textId="77777777" w:rsidTr="003367DF">
        <w:trPr>
          <w:trHeight w:val="680"/>
        </w:trPr>
        <w:tc>
          <w:tcPr>
            <w:tcW w:w="3114" w:type="dxa"/>
          </w:tcPr>
          <w:p w14:paraId="75D4A021" w14:textId="17E7C60B" w:rsidR="00B7583E" w:rsidRPr="003035FA" w:rsidRDefault="00B7583E" w:rsidP="003367DF">
            <w:pPr>
              <w:pStyle w:val="NormalWeb"/>
              <w:spacing w:before="40" w:beforeAutospacing="0" w:after="40" w:afterAutospacing="0"/>
            </w:pPr>
            <w:r w:rsidRPr="00FA5C2E">
              <w:rPr>
                <w:rFonts w:ascii="GDSTransportWebsite" w:hAnsi="GDSTransportWebsite"/>
                <w:b/>
                <w:bCs/>
                <w:color w:val="0A0A0A"/>
              </w:rPr>
              <w:t>Organisation</w:t>
            </w:r>
          </w:p>
        </w:tc>
        <w:tc>
          <w:tcPr>
            <w:tcW w:w="6946" w:type="dxa"/>
          </w:tcPr>
          <w:p w14:paraId="79100274" w14:textId="5E216AD2" w:rsidR="00B7583E" w:rsidRDefault="00B7583E" w:rsidP="00C53276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 w:rsidRPr="00C53276">
              <w:rPr>
                <w:rFonts w:ascii="GDSTransportWebsite" w:hAnsi="GDSTransportWebsite"/>
                <w:color w:val="0A0A0A"/>
              </w:rPr>
              <w:t xml:space="preserve">&lt;&lt; </w:t>
            </w:r>
            <w:proofErr w:type="spellStart"/>
            <w:r w:rsidR="00025667">
              <w:rPr>
                <w:rFonts w:ascii="GDSTransportWebsite" w:hAnsi="GDSTransportWebsite"/>
                <w:color w:val="0A0A0A"/>
              </w:rPr>
              <w:t>applicantRepresentative</w:t>
            </w:r>
            <w:r w:rsidRPr="00C53276">
              <w:rPr>
                <w:rFonts w:ascii="GDSTransportWebsite" w:hAnsi="GDSTransportWebsite"/>
                <w:color w:val="0A0A0A"/>
              </w:rPr>
              <w:t>.organisationName</w:t>
            </w:r>
            <w:proofErr w:type="spellEnd"/>
            <w:r w:rsidRPr="00C53276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1930909E" w14:textId="7F315E06" w:rsidR="00280987" w:rsidRPr="00280987" w:rsidRDefault="00280987" w:rsidP="00280987">
      <w:pPr>
        <w:pStyle w:val="NormalWeb"/>
        <w:spacing w:after="40" w:afterAutospacing="0"/>
      </w:pPr>
    </w:p>
    <w:sectPr w:rsidR="00280987" w:rsidRPr="00280987" w:rsidSect="001D3541">
      <w:footerReference w:type="default" r:id="rId13"/>
      <w:pgSz w:w="12240" w:h="15840"/>
      <w:pgMar w:top="1134" w:right="1440" w:bottom="113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E7A8D" w14:textId="77777777" w:rsidR="009A75BD" w:rsidRDefault="009A75BD" w:rsidP="00812032">
      <w:r>
        <w:separator/>
      </w:r>
    </w:p>
  </w:endnote>
  <w:endnote w:type="continuationSeparator" w:id="0">
    <w:p w14:paraId="2265879F" w14:textId="77777777" w:rsidR="009A75BD" w:rsidRDefault="009A75BD" w:rsidP="00812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DSTransportWebsite">
    <w:altName w:val="Cambria"/>
    <w:panose1 w:val="020B0604020202020204"/>
    <w:charset w:val="00"/>
    <w:family w:val="roman"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53598" w14:paraId="178BFA6E" w14:textId="77777777" w:rsidTr="006A0D64">
      <w:tc>
        <w:tcPr>
          <w:tcW w:w="1696" w:type="dxa"/>
        </w:tcPr>
        <w:p w14:paraId="056352FE" w14:textId="1CBE44DE" w:rsidR="00153598" w:rsidRDefault="006A0D64" w:rsidP="00153598">
          <w:pPr>
            <w:pStyle w:val="NormalWeb"/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</w:t>
          </w:r>
        </w:p>
      </w:tc>
      <w:tc>
        <w:tcPr>
          <w:tcW w:w="4537" w:type="dxa"/>
        </w:tcPr>
        <w:p w14:paraId="4E737C11" w14:textId="10A65660" w:rsidR="00153598" w:rsidRDefault="00153598" w:rsidP="006A0D64">
          <w:pPr>
            <w:pStyle w:val="NormalWeb"/>
          </w:pPr>
        </w:p>
      </w:tc>
      <w:tc>
        <w:tcPr>
          <w:tcW w:w="3117" w:type="dxa"/>
        </w:tcPr>
        <w:p w14:paraId="3F6B6EF1" w14:textId="2D5D8207" w:rsidR="00153598" w:rsidRPr="00EF1AC3" w:rsidRDefault="001834D3" w:rsidP="00015395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>Page</w:t>
          </w:r>
          <w:r w:rsidR="00C539DB" w:rsidRPr="00EF1AC3">
            <w:rPr>
              <w:rFonts w:ascii="Times" w:hAnsi="Times"/>
              <w:sz w:val="16"/>
              <w:szCs w:val="16"/>
            </w:rPr>
            <w:t xml:space="preserve"> 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begin"/>
          </w:r>
          <w:r w:rsidR="00C539DB" w:rsidRPr="00E80458">
            <w:rPr>
              <w:rFonts w:ascii="Times" w:hAnsi="Times"/>
              <w:sz w:val="16"/>
              <w:szCs w:val="16"/>
            </w:rPr>
            <w:instrText xml:space="preserve"> PAGE   \* MERGEFORMAT </w:instrTex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separate"/>
          </w:r>
          <w:r w:rsidR="00C539DB" w:rsidRPr="00E80458">
            <w:rPr>
              <w:rFonts w:ascii="Times" w:hAnsi="Times"/>
              <w:sz w:val="16"/>
              <w:szCs w:val="16"/>
            </w:rPr>
            <w:t>1</w:t>
          </w:r>
          <w:r w:rsidR="00C539DB" w:rsidRPr="00E80458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of 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begin"/>
          </w:r>
          <w:r w:rsidR="00EF1AC3" w:rsidRPr="00EF1AC3">
            <w:rPr>
              <w:rFonts w:ascii="Times" w:hAnsi="Times"/>
              <w:sz w:val="16"/>
              <w:szCs w:val="16"/>
            </w:rPr>
            <w:instrText xml:space="preserve"> NUMPAGES  </w:instrTex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separate"/>
          </w:r>
          <w:r w:rsidR="00EF1AC3" w:rsidRPr="00EF1AC3">
            <w:rPr>
              <w:rFonts w:ascii="Times" w:hAnsi="Times"/>
              <w:sz w:val="16"/>
              <w:szCs w:val="16"/>
            </w:rPr>
            <w:t>5</w:t>
          </w:r>
          <w:r w:rsidR="00EF1AC3" w:rsidRPr="00EF1AC3">
            <w:rPr>
              <w:rFonts w:ascii="Times" w:hAnsi="Times"/>
              <w:sz w:val="16"/>
              <w:szCs w:val="16"/>
            </w:rPr>
            <w:fldChar w:fldCharType="end"/>
          </w:r>
          <w:r w:rsidR="00EF1AC3"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5205CBD" w14:textId="517F6793" w:rsidR="004A648F" w:rsidRPr="00153598" w:rsidRDefault="004A648F" w:rsidP="006A0D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E1DAD" w14:textId="77777777" w:rsidR="009A75BD" w:rsidRDefault="009A75BD" w:rsidP="00812032">
      <w:r>
        <w:separator/>
      </w:r>
    </w:p>
  </w:footnote>
  <w:footnote w:type="continuationSeparator" w:id="0">
    <w:p w14:paraId="29F8174F" w14:textId="77777777" w:rsidR="009A75BD" w:rsidRDefault="009A75BD" w:rsidP="008120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32905"/>
    <w:multiLevelType w:val="multilevel"/>
    <w:tmpl w:val="FF20FD88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008"/>
        </w:tabs>
        <w:ind w:left="1008" w:hanging="288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05D2691D"/>
    <w:multiLevelType w:val="hybridMultilevel"/>
    <w:tmpl w:val="6CE02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7488"/>
    <w:multiLevelType w:val="hybridMultilevel"/>
    <w:tmpl w:val="B2C6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1AFC"/>
    <w:multiLevelType w:val="hybridMultilevel"/>
    <w:tmpl w:val="8110D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04326"/>
    <w:multiLevelType w:val="multilevel"/>
    <w:tmpl w:val="2ED88FEE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140772B6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B5734"/>
    <w:multiLevelType w:val="hybridMultilevel"/>
    <w:tmpl w:val="180AA056"/>
    <w:lvl w:ilvl="0" w:tplc="67243A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A848C9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8" w15:restartNumberingAfterBreak="0">
    <w:nsid w:val="233B3BEC"/>
    <w:multiLevelType w:val="multilevel"/>
    <w:tmpl w:val="C87E0B34"/>
    <w:lvl w:ilvl="0">
      <w:start w:val="1"/>
      <w:numFmt w:val="decimal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576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9" w15:restartNumberingAfterBreak="0">
    <w:nsid w:val="2AD31A37"/>
    <w:multiLevelType w:val="hybridMultilevel"/>
    <w:tmpl w:val="DB6422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01C19"/>
    <w:multiLevelType w:val="hybridMultilevel"/>
    <w:tmpl w:val="EEB065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242F8C"/>
    <w:multiLevelType w:val="hybridMultilevel"/>
    <w:tmpl w:val="16924B10"/>
    <w:lvl w:ilvl="0" w:tplc="D3B45EF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6671A2"/>
    <w:multiLevelType w:val="hybridMultilevel"/>
    <w:tmpl w:val="2AFE9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A22D72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902751"/>
    <w:multiLevelType w:val="hybridMultilevel"/>
    <w:tmpl w:val="FEA6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65C2E"/>
    <w:multiLevelType w:val="multilevel"/>
    <w:tmpl w:val="30EAE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323D02"/>
    <w:multiLevelType w:val="hybridMultilevel"/>
    <w:tmpl w:val="456CAD3E"/>
    <w:lvl w:ilvl="0" w:tplc="D722EEA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724EF6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AD022F"/>
    <w:multiLevelType w:val="hybridMultilevel"/>
    <w:tmpl w:val="019AD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B0D6F"/>
    <w:multiLevelType w:val="hybridMultilevel"/>
    <w:tmpl w:val="D9D8F1BC"/>
    <w:lvl w:ilvl="0" w:tplc="64F69532">
      <w:start w:val="1"/>
      <w:numFmt w:val="lowerLetter"/>
      <w:lvlText w:val="(%1)"/>
      <w:lvlJc w:val="left"/>
      <w:pPr>
        <w:ind w:left="720" w:hanging="360"/>
      </w:pPr>
      <w:rPr>
        <w:rFonts w:ascii="Tahoma" w:eastAsia="Times New Roman" w:hAnsi="Tahoma" w:cs="Tahom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E25DC9"/>
    <w:multiLevelType w:val="hybridMultilevel"/>
    <w:tmpl w:val="52D05C4C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1" w15:restartNumberingAfterBreak="0">
    <w:nsid w:val="553048A0"/>
    <w:multiLevelType w:val="hybridMultilevel"/>
    <w:tmpl w:val="D8920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7A45FE"/>
    <w:multiLevelType w:val="hybridMultilevel"/>
    <w:tmpl w:val="F48E8EF4"/>
    <w:lvl w:ilvl="0" w:tplc="47E4418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55431D"/>
    <w:multiLevelType w:val="hybridMultilevel"/>
    <w:tmpl w:val="1416D1DE"/>
    <w:lvl w:ilvl="0" w:tplc="6BD64C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BAD1A1C"/>
    <w:multiLevelType w:val="hybridMultilevel"/>
    <w:tmpl w:val="A39E6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2E6303"/>
    <w:multiLevelType w:val="hybridMultilevel"/>
    <w:tmpl w:val="6EFACC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83310D"/>
    <w:multiLevelType w:val="hybridMultilevel"/>
    <w:tmpl w:val="64940A9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7" w15:restartNumberingAfterBreak="0">
    <w:nsid w:val="77693890"/>
    <w:multiLevelType w:val="hybridMultilevel"/>
    <w:tmpl w:val="A5D66A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B80978"/>
    <w:multiLevelType w:val="hybridMultilevel"/>
    <w:tmpl w:val="4286A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E81FC5"/>
    <w:multiLevelType w:val="hybridMultilevel"/>
    <w:tmpl w:val="166EBF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0"/>
  </w:num>
  <w:num w:numId="7">
    <w:abstractNumId w:val="16"/>
  </w:num>
  <w:num w:numId="8">
    <w:abstractNumId w:val="22"/>
  </w:num>
  <w:num w:numId="9">
    <w:abstractNumId w:val="5"/>
  </w:num>
  <w:num w:numId="10">
    <w:abstractNumId w:val="28"/>
  </w:num>
  <w:num w:numId="11">
    <w:abstractNumId w:val="11"/>
  </w:num>
  <w:num w:numId="12">
    <w:abstractNumId w:val="6"/>
  </w:num>
  <w:num w:numId="13">
    <w:abstractNumId w:val="13"/>
  </w:num>
  <w:num w:numId="14">
    <w:abstractNumId w:val="17"/>
  </w:num>
  <w:num w:numId="15">
    <w:abstractNumId w:val="23"/>
  </w:num>
  <w:num w:numId="16">
    <w:abstractNumId w:val="19"/>
  </w:num>
  <w:num w:numId="17">
    <w:abstractNumId w:val="27"/>
  </w:num>
  <w:num w:numId="18">
    <w:abstractNumId w:val="26"/>
  </w:num>
  <w:num w:numId="19">
    <w:abstractNumId w:val="1"/>
  </w:num>
  <w:num w:numId="20">
    <w:abstractNumId w:val="25"/>
  </w:num>
  <w:num w:numId="21">
    <w:abstractNumId w:val="3"/>
  </w:num>
  <w:num w:numId="22">
    <w:abstractNumId w:val="15"/>
  </w:num>
  <w:num w:numId="23">
    <w:abstractNumId w:val="2"/>
  </w:num>
  <w:num w:numId="24">
    <w:abstractNumId w:val="12"/>
  </w:num>
  <w:num w:numId="25">
    <w:abstractNumId w:val="29"/>
  </w:num>
  <w:num w:numId="26">
    <w:abstractNumId w:val="20"/>
  </w:num>
  <w:num w:numId="27">
    <w:abstractNumId w:val="14"/>
  </w:num>
  <w:num w:numId="28">
    <w:abstractNumId w:val="21"/>
  </w:num>
  <w:num w:numId="29">
    <w:abstractNumId w:val="2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7"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32"/>
    <w:rsid w:val="00000A59"/>
    <w:rsid w:val="000010E3"/>
    <w:rsid w:val="00001615"/>
    <w:rsid w:val="00001645"/>
    <w:rsid w:val="000017C0"/>
    <w:rsid w:val="00001D62"/>
    <w:rsid w:val="000023D5"/>
    <w:rsid w:val="0000272E"/>
    <w:rsid w:val="000035A8"/>
    <w:rsid w:val="0000386F"/>
    <w:rsid w:val="00003892"/>
    <w:rsid w:val="00003FAC"/>
    <w:rsid w:val="00004735"/>
    <w:rsid w:val="000049B0"/>
    <w:rsid w:val="0000563C"/>
    <w:rsid w:val="00005641"/>
    <w:rsid w:val="00005695"/>
    <w:rsid w:val="000059A8"/>
    <w:rsid w:val="00005A42"/>
    <w:rsid w:val="00005F3A"/>
    <w:rsid w:val="00007201"/>
    <w:rsid w:val="00007569"/>
    <w:rsid w:val="000079E9"/>
    <w:rsid w:val="0001014D"/>
    <w:rsid w:val="00010903"/>
    <w:rsid w:val="00011254"/>
    <w:rsid w:val="000119BA"/>
    <w:rsid w:val="0001217D"/>
    <w:rsid w:val="0001297C"/>
    <w:rsid w:val="00012C29"/>
    <w:rsid w:val="00012DB3"/>
    <w:rsid w:val="00013226"/>
    <w:rsid w:val="000144C0"/>
    <w:rsid w:val="000145BF"/>
    <w:rsid w:val="00014C36"/>
    <w:rsid w:val="00014F88"/>
    <w:rsid w:val="00014F8F"/>
    <w:rsid w:val="000152F1"/>
    <w:rsid w:val="00015395"/>
    <w:rsid w:val="000157A6"/>
    <w:rsid w:val="000158B5"/>
    <w:rsid w:val="00015DA3"/>
    <w:rsid w:val="0001663E"/>
    <w:rsid w:val="000168F8"/>
    <w:rsid w:val="00016CE9"/>
    <w:rsid w:val="000203FF"/>
    <w:rsid w:val="0002067E"/>
    <w:rsid w:val="00020FA1"/>
    <w:rsid w:val="000235B0"/>
    <w:rsid w:val="00023681"/>
    <w:rsid w:val="00023B58"/>
    <w:rsid w:val="0002562F"/>
    <w:rsid w:val="00025667"/>
    <w:rsid w:val="00025AA6"/>
    <w:rsid w:val="0002688D"/>
    <w:rsid w:val="0002747D"/>
    <w:rsid w:val="000277AC"/>
    <w:rsid w:val="00027B97"/>
    <w:rsid w:val="00027EB6"/>
    <w:rsid w:val="000306DC"/>
    <w:rsid w:val="00030D9A"/>
    <w:rsid w:val="0003131D"/>
    <w:rsid w:val="00032AE3"/>
    <w:rsid w:val="0003358E"/>
    <w:rsid w:val="00035630"/>
    <w:rsid w:val="00035BE5"/>
    <w:rsid w:val="00035C26"/>
    <w:rsid w:val="00035D86"/>
    <w:rsid w:val="00036621"/>
    <w:rsid w:val="0003697A"/>
    <w:rsid w:val="00036FC1"/>
    <w:rsid w:val="000370B7"/>
    <w:rsid w:val="00037107"/>
    <w:rsid w:val="0003760D"/>
    <w:rsid w:val="00037D21"/>
    <w:rsid w:val="00040534"/>
    <w:rsid w:val="00041230"/>
    <w:rsid w:val="00041344"/>
    <w:rsid w:val="00041374"/>
    <w:rsid w:val="00041CA5"/>
    <w:rsid w:val="00043970"/>
    <w:rsid w:val="00043E1A"/>
    <w:rsid w:val="00044478"/>
    <w:rsid w:val="000446C6"/>
    <w:rsid w:val="0004470C"/>
    <w:rsid w:val="00044CDF"/>
    <w:rsid w:val="000450B5"/>
    <w:rsid w:val="00045AFD"/>
    <w:rsid w:val="00046319"/>
    <w:rsid w:val="00046400"/>
    <w:rsid w:val="00046739"/>
    <w:rsid w:val="00046C85"/>
    <w:rsid w:val="00047CBD"/>
    <w:rsid w:val="00047DE7"/>
    <w:rsid w:val="0005047B"/>
    <w:rsid w:val="00050D78"/>
    <w:rsid w:val="00051806"/>
    <w:rsid w:val="00051B42"/>
    <w:rsid w:val="00052525"/>
    <w:rsid w:val="000528C3"/>
    <w:rsid w:val="00052E38"/>
    <w:rsid w:val="00053563"/>
    <w:rsid w:val="0005366A"/>
    <w:rsid w:val="00053D32"/>
    <w:rsid w:val="00053E52"/>
    <w:rsid w:val="000543C8"/>
    <w:rsid w:val="00054E01"/>
    <w:rsid w:val="0005572A"/>
    <w:rsid w:val="00055855"/>
    <w:rsid w:val="00056173"/>
    <w:rsid w:val="00056246"/>
    <w:rsid w:val="00056A77"/>
    <w:rsid w:val="00056C76"/>
    <w:rsid w:val="000570ED"/>
    <w:rsid w:val="00057658"/>
    <w:rsid w:val="00057F44"/>
    <w:rsid w:val="000600E6"/>
    <w:rsid w:val="0006028F"/>
    <w:rsid w:val="000603FA"/>
    <w:rsid w:val="000611DA"/>
    <w:rsid w:val="000615E8"/>
    <w:rsid w:val="000616DA"/>
    <w:rsid w:val="000619E4"/>
    <w:rsid w:val="00061F7F"/>
    <w:rsid w:val="00062669"/>
    <w:rsid w:val="000627DA"/>
    <w:rsid w:val="00062934"/>
    <w:rsid w:val="00062A93"/>
    <w:rsid w:val="00063571"/>
    <w:rsid w:val="00064F8A"/>
    <w:rsid w:val="0006560B"/>
    <w:rsid w:val="000662B7"/>
    <w:rsid w:val="0006673F"/>
    <w:rsid w:val="00066B03"/>
    <w:rsid w:val="000672EC"/>
    <w:rsid w:val="000677A5"/>
    <w:rsid w:val="00067848"/>
    <w:rsid w:val="00067889"/>
    <w:rsid w:val="00070017"/>
    <w:rsid w:val="000704D8"/>
    <w:rsid w:val="0007058A"/>
    <w:rsid w:val="00070688"/>
    <w:rsid w:val="00070C3E"/>
    <w:rsid w:val="00071AE2"/>
    <w:rsid w:val="000728E1"/>
    <w:rsid w:val="00072B76"/>
    <w:rsid w:val="00072BD7"/>
    <w:rsid w:val="00072E5B"/>
    <w:rsid w:val="00073724"/>
    <w:rsid w:val="0007385E"/>
    <w:rsid w:val="00073C22"/>
    <w:rsid w:val="00074061"/>
    <w:rsid w:val="0007467E"/>
    <w:rsid w:val="00074CB5"/>
    <w:rsid w:val="00074E1C"/>
    <w:rsid w:val="0007527C"/>
    <w:rsid w:val="00076BB9"/>
    <w:rsid w:val="00077440"/>
    <w:rsid w:val="00077602"/>
    <w:rsid w:val="00077A76"/>
    <w:rsid w:val="000806C9"/>
    <w:rsid w:val="000809DA"/>
    <w:rsid w:val="0008137D"/>
    <w:rsid w:val="00082244"/>
    <w:rsid w:val="00082D87"/>
    <w:rsid w:val="00083D19"/>
    <w:rsid w:val="00084401"/>
    <w:rsid w:val="000848AA"/>
    <w:rsid w:val="000849D1"/>
    <w:rsid w:val="000851CB"/>
    <w:rsid w:val="000859BE"/>
    <w:rsid w:val="000874D3"/>
    <w:rsid w:val="00090A68"/>
    <w:rsid w:val="00091539"/>
    <w:rsid w:val="00091776"/>
    <w:rsid w:val="00091E18"/>
    <w:rsid w:val="00092952"/>
    <w:rsid w:val="00092BA8"/>
    <w:rsid w:val="0009307A"/>
    <w:rsid w:val="00093419"/>
    <w:rsid w:val="00093DAB"/>
    <w:rsid w:val="00094240"/>
    <w:rsid w:val="00095481"/>
    <w:rsid w:val="00095AB8"/>
    <w:rsid w:val="00095D54"/>
    <w:rsid w:val="00095D98"/>
    <w:rsid w:val="00096309"/>
    <w:rsid w:val="00096B57"/>
    <w:rsid w:val="00097FD7"/>
    <w:rsid w:val="000A073D"/>
    <w:rsid w:val="000A0EDF"/>
    <w:rsid w:val="000A1748"/>
    <w:rsid w:val="000A17E2"/>
    <w:rsid w:val="000A1FFE"/>
    <w:rsid w:val="000A2504"/>
    <w:rsid w:val="000A33C3"/>
    <w:rsid w:val="000A3CC8"/>
    <w:rsid w:val="000A4693"/>
    <w:rsid w:val="000A49CD"/>
    <w:rsid w:val="000A4B4C"/>
    <w:rsid w:val="000A4C4F"/>
    <w:rsid w:val="000A4C6A"/>
    <w:rsid w:val="000A4D45"/>
    <w:rsid w:val="000A4EBD"/>
    <w:rsid w:val="000A5225"/>
    <w:rsid w:val="000A5D62"/>
    <w:rsid w:val="000A67DC"/>
    <w:rsid w:val="000A6EDD"/>
    <w:rsid w:val="000A71EB"/>
    <w:rsid w:val="000A798C"/>
    <w:rsid w:val="000B050F"/>
    <w:rsid w:val="000B0714"/>
    <w:rsid w:val="000B131F"/>
    <w:rsid w:val="000B1B4D"/>
    <w:rsid w:val="000B1BF1"/>
    <w:rsid w:val="000B3593"/>
    <w:rsid w:val="000B3B05"/>
    <w:rsid w:val="000B3F94"/>
    <w:rsid w:val="000B3FC5"/>
    <w:rsid w:val="000B4071"/>
    <w:rsid w:val="000B435B"/>
    <w:rsid w:val="000B464C"/>
    <w:rsid w:val="000B49AC"/>
    <w:rsid w:val="000B5582"/>
    <w:rsid w:val="000B55D3"/>
    <w:rsid w:val="000B572B"/>
    <w:rsid w:val="000B59E7"/>
    <w:rsid w:val="000B6701"/>
    <w:rsid w:val="000B727A"/>
    <w:rsid w:val="000C011C"/>
    <w:rsid w:val="000C063C"/>
    <w:rsid w:val="000C10BE"/>
    <w:rsid w:val="000C13EF"/>
    <w:rsid w:val="000C16D2"/>
    <w:rsid w:val="000C1BC6"/>
    <w:rsid w:val="000C3470"/>
    <w:rsid w:val="000C3676"/>
    <w:rsid w:val="000C3CCD"/>
    <w:rsid w:val="000C47F2"/>
    <w:rsid w:val="000C549C"/>
    <w:rsid w:val="000C5B36"/>
    <w:rsid w:val="000C7403"/>
    <w:rsid w:val="000C74C2"/>
    <w:rsid w:val="000C74ED"/>
    <w:rsid w:val="000C7F16"/>
    <w:rsid w:val="000D04FF"/>
    <w:rsid w:val="000D0C0C"/>
    <w:rsid w:val="000D11F6"/>
    <w:rsid w:val="000D1329"/>
    <w:rsid w:val="000D1471"/>
    <w:rsid w:val="000D1B23"/>
    <w:rsid w:val="000D2156"/>
    <w:rsid w:val="000D23F5"/>
    <w:rsid w:val="000D272D"/>
    <w:rsid w:val="000D2C0A"/>
    <w:rsid w:val="000D2EAA"/>
    <w:rsid w:val="000D2F56"/>
    <w:rsid w:val="000D30C9"/>
    <w:rsid w:val="000D330A"/>
    <w:rsid w:val="000D4657"/>
    <w:rsid w:val="000D4F38"/>
    <w:rsid w:val="000D5DC0"/>
    <w:rsid w:val="000D5EA4"/>
    <w:rsid w:val="000D651B"/>
    <w:rsid w:val="000D6C61"/>
    <w:rsid w:val="000D6E8C"/>
    <w:rsid w:val="000D6F16"/>
    <w:rsid w:val="000D7943"/>
    <w:rsid w:val="000E0475"/>
    <w:rsid w:val="000E0F4F"/>
    <w:rsid w:val="000E1740"/>
    <w:rsid w:val="000E1762"/>
    <w:rsid w:val="000E1EFC"/>
    <w:rsid w:val="000E25D7"/>
    <w:rsid w:val="000E2BC8"/>
    <w:rsid w:val="000E4B62"/>
    <w:rsid w:val="000E4D04"/>
    <w:rsid w:val="000E50A4"/>
    <w:rsid w:val="000E5200"/>
    <w:rsid w:val="000E59BF"/>
    <w:rsid w:val="000E5ABD"/>
    <w:rsid w:val="000E78D2"/>
    <w:rsid w:val="000E7BB7"/>
    <w:rsid w:val="000E7FE2"/>
    <w:rsid w:val="000F03C8"/>
    <w:rsid w:val="000F0AC7"/>
    <w:rsid w:val="000F0EE2"/>
    <w:rsid w:val="000F118C"/>
    <w:rsid w:val="000F15AD"/>
    <w:rsid w:val="000F263E"/>
    <w:rsid w:val="000F27E2"/>
    <w:rsid w:val="000F3036"/>
    <w:rsid w:val="000F3593"/>
    <w:rsid w:val="000F3811"/>
    <w:rsid w:val="000F3EB7"/>
    <w:rsid w:val="000F4227"/>
    <w:rsid w:val="000F42AC"/>
    <w:rsid w:val="000F460C"/>
    <w:rsid w:val="000F512B"/>
    <w:rsid w:val="000F51C8"/>
    <w:rsid w:val="000F555F"/>
    <w:rsid w:val="000F59BE"/>
    <w:rsid w:val="000F5DFB"/>
    <w:rsid w:val="000F6169"/>
    <w:rsid w:val="000F6409"/>
    <w:rsid w:val="000F739A"/>
    <w:rsid w:val="000F783B"/>
    <w:rsid w:val="00100424"/>
    <w:rsid w:val="00101068"/>
    <w:rsid w:val="001021C4"/>
    <w:rsid w:val="00102869"/>
    <w:rsid w:val="00102FA9"/>
    <w:rsid w:val="00103073"/>
    <w:rsid w:val="001038FE"/>
    <w:rsid w:val="001042EF"/>
    <w:rsid w:val="00104F43"/>
    <w:rsid w:val="00105200"/>
    <w:rsid w:val="00105411"/>
    <w:rsid w:val="00105558"/>
    <w:rsid w:val="00105D5F"/>
    <w:rsid w:val="0010622E"/>
    <w:rsid w:val="0010732B"/>
    <w:rsid w:val="001105B4"/>
    <w:rsid w:val="00110A8D"/>
    <w:rsid w:val="00110BDA"/>
    <w:rsid w:val="00110CEF"/>
    <w:rsid w:val="0011141F"/>
    <w:rsid w:val="001120DF"/>
    <w:rsid w:val="001126F9"/>
    <w:rsid w:val="00112FCE"/>
    <w:rsid w:val="00113A8B"/>
    <w:rsid w:val="00114126"/>
    <w:rsid w:val="0011435E"/>
    <w:rsid w:val="0011436F"/>
    <w:rsid w:val="0011470A"/>
    <w:rsid w:val="00115077"/>
    <w:rsid w:val="0011511C"/>
    <w:rsid w:val="00115B1E"/>
    <w:rsid w:val="00115D35"/>
    <w:rsid w:val="001160BD"/>
    <w:rsid w:val="00116A07"/>
    <w:rsid w:val="00116C60"/>
    <w:rsid w:val="0011710F"/>
    <w:rsid w:val="0011739A"/>
    <w:rsid w:val="001175DD"/>
    <w:rsid w:val="0011790E"/>
    <w:rsid w:val="00117B29"/>
    <w:rsid w:val="00117E85"/>
    <w:rsid w:val="00120BCE"/>
    <w:rsid w:val="00120E6A"/>
    <w:rsid w:val="001210DB"/>
    <w:rsid w:val="00121355"/>
    <w:rsid w:val="001225F0"/>
    <w:rsid w:val="00122BD2"/>
    <w:rsid w:val="00122C53"/>
    <w:rsid w:val="001243DC"/>
    <w:rsid w:val="001247A2"/>
    <w:rsid w:val="00124EB9"/>
    <w:rsid w:val="00125224"/>
    <w:rsid w:val="00125D5C"/>
    <w:rsid w:val="00125E68"/>
    <w:rsid w:val="0012645E"/>
    <w:rsid w:val="0012681D"/>
    <w:rsid w:val="00126AEE"/>
    <w:rsid w:val="00126E21"/>
    <w:rsid w:val="00126FA5"/>
    <w:rsid w:val="00127072"/>
    <w:rsid w:val="001277E6"/>
    <w:rsid w:val="00127C6F"/>
    <w:rsid w:val="00127F9E"/>
    <w:rsid w:val="00130090"/>
    <w:rsid w:val="00130638"/>
    <w:rsid w:val="001313FA"/>
    <w:rsid w:val="001316E8"/>
    <w:rsid w:val="00131743"/>
    <w:rsid w:val="001329EA"/>
    <w:rsid w:val="00132BE9"/>
    <w:rsid w:val="00133AEC"/>
    <w:rsid w:val="00133E5F"/>
    <w:rsid w:val="001346C5"/>
    <w:rsid w:val="001350B0"/>
    <w:rsid w:val="0013539B"/>
    <w:rsid w:val="00135983"/>
    <w:rsid w:val="001361EC"/>
    <w:rsid w:val="00136318"/>
    <w:rsid w:val="00136E36"/>
    <w:rsid w:val="00136FEC"/>
    <w:rsid w:val="001371DA"/>
    <w:rsid w:val="001378AE"/>
    <w:rsid w:val="001408FE"/>
    <w:rsid w:val="0014103E"/>
    <w:rsid w:val="00141436"/>
    <w:rsid w:val="00141718"/>
    <w:rsid w:val="001417A0"/>
    <w:rsid w:val="00142029"/>
    <w:rsid w:val="00142410"/>
    <w:rsid w:val="00142D39"/>
    <w:rsid w:val="0014340E"/>
    <w:rsid w:val="00143811"/>
    <w:rsid w:val="00143AF0"/>
    <w:rsid w:val="00144413"/>
    <w:rsid w:val="00144AC0"/>
    <w:rsid w:val="00146022"/>
    <w:rsid w:val="00146917"/>
    <w:rsid w:val="00146C51"/>
    <w:rsid w:val="00146EF9"/>
    <w:rsid w:val="00147940"/>
    <w:rsid w:val="00147EFB"/>
    <w:rsid w:val="00147F28"/>
    <w:rsid w:val="001507C8"/>
    <w:rsid w:val="00150A7E"/>
    <w:rsid w:val="00150EE8"/>
    <w:rsid w:val="0015181D"/>
    <w:rsid w:val="001518CE"/>
    <w:rsid w:val="001521CA"/>
    <w:rsid w:val="001526DB"/>
    <w:rsid w:val="00153598"/>
    <w:rsid w:val="00153A58"/>
    <w:rsid w:val="00153B9B"/>
    <w:rsid w:val="00153E77"/>
    <w:rsid w:val="00153EB1"/>
    <w:rsid w:val="00154686"/>
    <w:rsid w:val="00156665"/>
    <w:rsid w:val="00156806"/>
    <w:rsid w:val="00156BB2"/>
    <w:rsid w:val="00156FA1"/>
    <w:rsid w:val="001577D2"/>
    <w:rsid w:val="00157E31"/>
    <w:rsid w:val="00160A21"/>
    <w:rsid w:val="00160C1F"/>
    <w:rsid w:val="001613A5"/>
    <w:rsid w:val="0016157B"/>
    <w:rsid w:val="0016171F"/>
    <w:rsid w:val="00161BAB"/>
    <w:rsid w:val="00161CA0"/>
    <w:rsid w:val="00162094"/>
    <w:rsid w:val="00162332"/>
    <w:rsid w:val="00162AD8"/>
    <w:rsid w:val="00163038"/>
    <w:rsid w:val="00164DA7"/>
    <w:rsid w:val="00165461"/>
    <w:rsid w:val="00165814"/>
    <w:rsid w:val="00165A22"/>
    <w:rsid w:val="00165E00"/>
    <w:rsid w:val="0016638A"/>
    <w:rsid w:val="00166807"/>
    <w:rsid w:val="00166D0A"/>
    <w:rsid w:val="00167DB0"/>
    <w:rsid w:val="00167E60"/>
    <w:rsid w:val="001704C9"/>
    <w:rsid w:val="001708E0"/>
    <w:rsid w:val="00170F70"/>
    <w:rsid w:val="00171258"/>
    <w:rsid w:val="00172387"/>
    <w:rsid w:val="0017249A"/>
    <w:rsid w:val="0017249B"/>
    <w:rsid w:val="00172698"/>
    <w:rsid w:val="00172BF5"/>
    <w:rsid w:val="00173811"/>
    <w:rsid w:val="00173CC7"/>
    <w:rsid w:val="00173D87"/>
    <w:rsid w:val="0017421A"/>
    <w:rsid w:val="001746E6"/>
    <w:rsid w:val="00174740"/>
    <w:rsid w:val="00175A50"/>
    <w:rsid w:val="00177401"/>
    <w:rsid w:val="00177EFF"/>
    <w:rsid w:val="00180002"/>
    <w:rsid w:val="00180344"/>
    <w:rsid w:val="00180713"/>
    <w:rsid w:val="00180BDC"/>
    <w:rsid w:val="00180C04"/>
    <w:rsid w:val="001822C0"/>
    <w:rsid w:val="00182674"/>
    <w:rsid w:val="00182DFD"/>
    <w:rsid w:val="0018315D"/>
    <w:rsid w:val="00183331"/>
    <w:rsid w:val="001834D3"/>
    <w:rsid w:val="00183883"/>
    <w:rsid w:val="001839B9"/>
    <w:rsid w:val="001841DC"/>
    <w:rsid w:val="00184A4C"/>
    <w:rsid w:val="001853DF"/>
    <w:rsid w:val="00185A9E"/>
    <w:rsid w:val="00186D3B"/>
    <w:rsid w:val="0018764F"/>
    <w:rsid w:val="00187F88"/>
    <w:rsid w:val="001901D2"/>
    <w:rsid w:val="001903AB"/>
    <w:rsid w:val="001903DA"/>
    <w:rsid w:val="001910F5"/>
    <w:rsid w:val="0019119A"/>
    <w:rsid w:val="001916E6"/>
    <w:rsid w:val="0019178C"/>
    <w:rsid w:val="00192080"/>
    <w:rsid w:val="001920AE"/>
    <w:rsid w:val="0019293D"/>
    <w:rsid w:val="00193296"/>
    <w:rsid w:val="00193B57"/>
    <w:rsid w:val="00193E8F"/>
    <w:rsid w:val="00194AC1"/>
    <w:rsid w:val="001951B9"/>
    <w:rsid w:val="001955C9"/>
    <w:rsid w:val="001956C5"/>
    <w:rsid w:val="00196FA0"/>
    <w:rsid w:val="00197229"/>
    <w:rsid w:val="001972C9"/>
    <w:rsid w:val="00197D5B"/>
    <w:rsid w:val="001A014C"/>
    <w:rsid w:val="001A0531"/>
    <w:rsid w:val="001A0A91"/>
    <w:rsid w:val="001A1617"/>
    <w:rsid w:val="001A1887"/>
    <w:rsid w:val="001A1EC4"/>
    <w:rsid w:val="001A3A57"/>
    <w:rsid w:val="001A4BFF"/>
    <w:rsid w:val="001A4F69"/>
    <w:rsid w:val="001A50E0"/>
    <w:rsid w:val="001A5A71"/>
    <w:rsid w:val="001A5F10"/>
    <w:rsid w:val="001A61D7"/>
    <w:rsid w:val="001A64B3"/>
    <w:rsid w:val="001A656E"/>
    <w:rsid w:val="001A679B"/>
    <w:rsid w:val="001A75FA"/>
    <w:rsid w:val="001A7C9D"/>
    <w:rsid w:val="001B0387"/>
    <w:rsid w:val="001B03BD"/>
    <w:rsid w:val="001B0F73"/>
    <w:rsid w:val="001B19EB"/>
    <w:rsid w:val="001B1FB9"/>
    <w:rsid w:val="001B2759"/>
    <w:rsid w:val="001B2A30"/>
    <w:rsid w:val="001B2B56"/>
    <w:rsid w:val="001B343B"/>
    <w:rsid w:val="001B3DF1"/>
    <w:rsid w:val="001B3E97"/>
    <w:rsid w:val="001B40A9"/>
    <w:rsid w:val="001B4924"/>
    <w:rsid w:val="001B5161"/>
    <w:rsid w:val="001B5DE3"/>
    <w:rsid w:val="001B5F65"/>
    <w:rsid w:val="001B68E7"/>
    <w:rsid w:val="001B71AC"/>
    <w:rsid w:val="001B76C4"/>
    <w:rsid w:val="001B7D89"/>
    <w:rsid w:val="001C0154"/>
    <w:rsid w:val="001C1110"/>
    <w:rsid w:val="001C1640"/>
    <w:rsid w:val="001C1A64"/>
    <w:rsid w:val="001C1CAD"/>
    <w:rsid w:val="001C21B3"/>
    <w:rsid w:val="001C221A"/>
    <w:rsid w:val="001C254E"/>
    <w:rsid w:val="001C27FC"/>
    <w:rsid w:val="001C28E5"/>
    <w:rsid w:val="001C32BB"/>
    <w:rsid w:val="001C35F3"/>
    <w:rsid w:val="001C361B"/>
    <w:rsid w:val="001C3F10"/>
    <w:rsid w:val="001C3F70"/>
    <w:rsid w:val="001C40BE"/>
    <w:rsid w:val="001C4637"/>
    <w:rsid w:val="001C4790"/>
    <w:rsid w:val="001C499F"/>
    <w:rsid w:val="001C5385"/>
    <w:rsid w:val="001C56A4"/>
    <w:rsid w:val="001C5AB5"/>
    <w:rsid w:val="001C657C"/>
    <w:rsid w:val="001C67F3"/>
    <w:rsid w:val="001C71CE"/>
    <w:rsid w:val="001C7A35"/>
    <w:rsid w:val="001C7B8B"/>
    <w:rsid w:val="001C7BB5"/>
    <w:rsid w:val="001C7D19"/>
    <w:rsid w:val="001C7DB5"/>
    <w:rsid w:val="001D02AF"/>
    <w:rsid w:val="001D08B0"/>
    <w:rsid w:val="001D09A6"/>
    <w:rsid w:val="001D0F08"/>
    <w:rsid w:val="001D2A19"/>
    <w:rsid w:val="001D2F7A"/>
    <w:rsid w:val="001D2F8C"/>
    <w:rsid w:val="001D3541"/>
    <w:rsid w:val="001D3C18"/>
    <w:rsid w:val="001D48F3"/>
    <w:rsid w:val="001D4BE7"/>
    <w:rsid w:val="001D5324"/>
    <w:rsid w:val="001D5C4A"/>
    <w:rsid w:val="001D5E5A"/>
    <w:rsid w:val="001D6553"/>
    <w:rsid w:val="001D6BF0"/>
    <w:rsid w:val="001D6FE6"/>
    <w:rsid w:val="001D7246"/>
    <w:rsid w:val="001D768D"/>
    <w:rsid w:val="001E04EC"/>
    <w:rsid w:val="001E097B"/>
    <w:rsid w:val="001E0D99"/>
    <w:rsid w:val="001E1100"/>
    <w:rsid w:val="001E1301"/>
    <w:rsid w:val="001E1B0A"/>
    <w:rsid w:val="001E2032"/>
    <w:rsid w:val="001E313B"/>
    <w:rsid w:val="001E33B7"/>
    <w:rsid w:val="001E4040"/>
    <w:rsid w:val="001E44BE"/>
    <w:rsid w:val="001E5563"/>
    <w:rsid w:val="001E5FA6"/>
    <w:rsid w:val="001E6607"/>
    <w:rsid w:val="001E680D"/>
    <w:rsid w:val="001E68B4"/>
    <w:rsid w:val="001E6A22"/>
    <w:rsid w:val="001F0261"/>
    <w:rsid w:val="001F02D4"/>
    <w:rsid w:val="001F048D"/>
    <w:rsid w:val="001F09B7"/>
    <w:rsid w:val="001F0F7B"/>
    <w:rsid w:val="001F10E3"/>
    <w:rsid w:val="001F135F"/>
    <w:rsid w:val="001F1664"/>
    <w:rsid w:val="001F1811"/>
    <w:rsid w:val="001F1884"/>
    <w:rsid w:val="001F19BF"/>
    <w:rsid w:val="001F237F"/>
    <w:rsid w:val="001F2453"/>
    <w:rsid w:val="001F29FD"/>
    <w:rsid w:val="001F2E52"/>
    <w:rsid w:val="001F37D4"/>
    <w:rsid w:val="001F3BD7"/>
    <w:rsid w:val="001F3DA5"/>
    <w:rsid w:val="001F413F"/>
    <w:rsid w:val="001F4C3B"/>
    <w:rsid w:val="001F52D0"/>
    <w:rsid w:val="001F560E"/>
    <w:rsid w:val="001F57E4"/>
    <w:rsid w:val="001F59A9"/>
    <w:rsid w:val="001F5D4F"/>
    <w:rsid w:val="001F5E87"/>
    <w:rsid w:val="001F6078"/>
    <w:rsid w:val="001F6C17"/>
    <w:rsid w:val="0020015C"/>
    <w:rsid w:val="00201069"/>
    <w:rsid w:val="00201276"/>
    <w:rsid w:val="00201C08"/>
    <w:rsid w:val="00201CC9"/>
    <w:rsid w:val="00202AA2"/>
    <w:rsid w:val="00202D2A"/>
    <w:rsid w:val="00203205"/>
    <w:rsid w:val="00203652"/>
    <w:rsid w:val="00203821"/>
    <w:rsid w:val="00204484"/>
    <w:rsid w:val="00204773"/>
    <w:rsid w:val="002052D9"/>
    <w:rsid w:val="00205BB2"/>
    <w:rsid w:val="00205C51"/>
    <w:rsid w:val="00205E1C"/>
    <w:rsid w:val="00205E5A"/>
    <w:rsid w:val="0020666D"/>
    <w:rsid w:val="00206E25"/>
    <w:rsid w:val="00207023"/>
    <w:rsid w:val="00207766"/>
    <w:rsid w:val="002078B6"/>
    <w:rsid w:val="00210D05"/>
    <w:rsid w:val="00211A03"/>
    <w:rsid w:val="00211C7D"/>
    <w:rsid w:val="002121DF"/>
    <w:rsid w:val="00212291"/>
    <w:rsid w:val="00212DE5"/>
    <w:rsid w:val="00212FB9"/>
    <w:rsid w:val="0021319A"/>
    <w:rsid w:val="0021336D"/>
    <w:rsid w:val="002149CD"/>
    <w:rsid w:val="00214A5F"/>
    <w:rsid w:val="00214E0D"/>
    <w:rsid w:val="0021527E"/>
    <w:rsid w:val="00215BE0"/>
    <w:rsid w:val="00215D15"/>
    <w:rsid w:val="002163AC"/>
    <w:rsid w:val="00216C44"/>
    <w:rsid w:val="00217A8D"/>
    <w:rsid w:val="00220320"/>
    <w:rsid w:val="00220440"/>
    <w:rsid w:val="002208EA"/>
    <w:rsid w:val="00220DC4"/>
    <w:rsid w:val="002218CE"/>
    <w:rsid w:val="00222DA7"/>
    <w:rsid w:val="00223BFF"/>
    <w:rsid w:val="00223F83"/>
    <w:rsid w:val="0022422C"/>
    <w:rsid w:val="002249D4"/>
    <w:rsid w:val="00224F00"/>
    <w:rsid w:val="0022517A"/>
    <w:rsid w:val="00225482"/>
    <w:rsid w:val="00227071"/>
    <w:rsid w:val="002277BF"/>
    <w:rsid w:val="00230863"/>
    <w:rsid w:val="00230DDA"/>
    <w:rsid w:val="00230EF7"/>
    <w:rsid w:val="00231481"/>
    <w:rsid w:val="0023210B"/>
    <w:rsid w:val="00232C5C"/>
    <w:rsid w:val="00232DDF"/>
    <w:rsid w:val="002337D8"/>
    <w:rsid w:val="00233E93"/>
    <w:rsid w:val="00233FE9"/>
    <w:rsid w:val="00234535"/>
    <w:rsid w:val="00234755"/>
    <w:rsid w:val="002350B4"/>
    <w:rsid w:val="0023617E"/>
    <w:rsid w:val="00237480"/>
    <w:rsid w:val="00237CB6"/>
    <w:rsid w:val="00237E03"/>
    <w:rsid w:val="00237F14"/>
    <w:rsid w:val="00240ACA"/>
    <w:rsid w:val="00240B5D"/>
    <w:rsid w:val="0024146E"/>
    <w:rsid w:val="00241989"/>
    <w:rsid w:val="00241E39"/>
    <w:rsid w:val="002425DA"/>
    <w:rsid w:val="00242FB8"/>
    <w:rsid w:val="002430FE"/>
    <w:rsid w:val="00243B26"/>
    <w:rsid w:val="0024450C"/>
    <w:rsid w:val="00244A84"/>
    <w:rsid w:val="0024513B"/>
    <w:rsid w:val="002456FC"/>
    <w:rsid w:val="00245FF2"/>
    <w:rsid w:val="002462EC"/>
    <w:rsid w:val="002462F8"/>
    <w:rsid w:val="0024681B"/>
    <w:rsid w:val="00250448"/>
    <w:rsid w:val="00250A7F"/>
    <w:rsid w:val="00250D70"/>
    <w:rsid w:val="00250DE3"/>
    <w:rsid w:val="002514DA"/>
    <w:rsid w:val="002518BB"/>
    <w:rsid w:val="0025250D"/>
    <w:rsid w:val="00252875"/>
    <w:rsid w:val="002534C9"/>
    <w:rsid w:val="00254188"/>
    <w:rsid w:val="002551E0"/>
    <w:rsid w:val="002556F4"/>
    <w:rsid w:val="002557DC"/>
    <w:rsid w:val="00256241"/>
    <w:rsid w:val="002568EB"/>
    <w:rsid w:val="00257618"/>
    <w:rsid w:val="00257646"/>
    <w:rsid w:val="002616E1"/>
    <w:rsid w:val="00261877"/>
    <w:rsid w:val="00262A05"/>
    <w:rsid w:val="00262AA4"/>
    <w:rsid w:val="00262D19"/>
    <w:rsid w:val="00263182"/>
    <w:rsid w:val="002632B0"/>
    <w:rsid w:val="00263A70"/>
    <w:rsid w:val="00264351"/>
    <w:rsid w:val="0026519D"/>
    <w:rsid w:val="00265A0F"/>
    <w:rsid w:val="002663C8"/>
    <w:rsid w:val="00266BE6"/>
    <w:rsid w:val="00266D43"/>
    <w:rsid w:val="00267578"/>
    <w:rsid w:val="0027020C"/>
    <w:rsid w:val="00270935"/>
    <w:rsid w:val="00270B3C"/>
    <w:rsid w:val="0027225B"/>
    <w:rsid w:val="00273A9D"/>
    <w:rsid w:val="00273E18"/>
    <w:rsid w:val="00273E4D"/>
    <w:rsid w:val="00273E94"/>
    <w:rsid w:val="00273FA6"/>
    <w:rsid w:val="002740C3"/>
    <w:rsid w:val="00274242"/>
    <w:rsid w:val="002743F3"/>
    <w:rsid w:val="0027469F"/>
    <w:rsid w:val="00274A9B"/>
    <w:rsid w:val="0027552D"/>
    <w:rsid w:val="002758D4"/>
    <w:rsid w:val="00275A7C"/>
    <w:rsid w:val="00275CA4"/>
    <w:rsid w:val="00276009"/>
    <w:rsid w:val="00276924"/>
    <w:rsid w:val="00276F4B"/>
    <w:rsid w:val="00277141"/>
    <w:rsid w:val="0027740B"/>
    <w:rsid w:val="00280796"/>
    <w:rsid w:val="002808A1"/>
    <w:rsid w:val="00280987"/>
    <w:rsid w:val="00281CDF"/>
    <w:rsid w:val="00283B53"/>
    <w:rsid w:val="00283E38"/>
    <w:rsid w:val="00283E7B"/>
    <w:rsid w:val="00284E16"/>
    <w:rsid w:val="00285EB2"/>
    <w:rsid w:val="00286418"/>
    <w:rsid w:val="00286592"/>
    <w:rsid w:val="0028717D"/>
    <w:rsid w:val="00287488"/>
    <w:rsid w:val="00287CA3"/>
    <w:rsid w:val="00287CC7"/>
    <w:rsid w:val="00290473"/>
    <w:rsid w:val="00290CB3"/>
    <w:rsid w:val="00290D41"/>
    <w:rsid w:val="00290DF8"/>
    <w:rsid w:val="00291F65"/>
    <w:rsid w:val="0029213A"/>
    <w:rsid w:val="00292C15"/>
    <w:rsid w:val="00293415"/>
    <w:rsid w:val="00293866"/>
    <w:rsid w:val="002938C7"/>
    <w:rsid w:val="00293E9C"/>
    <w:rsid w:val="00294830"/>
    <w:rsid w:val="002956E4"/>
    <w:rsid w:val="0029616C"/>
    <w:rsid w:val="00296BBF"/>
    <w:rsid w:val="00296D17"/>
    <w:rsid w:val="002976D9"/>
    <w:rsid w:val="0029781B"/>
    <w:rsid w:val="002A0B35"/>
    <w:rsid w:val="002A1ABC"/>
    <w:rsid w:val="002A327D"/>
    <w:rsid w:val="002A437D"/>
    <w:rsid w:val="002A48F0"/>
    <w:rsid w:val="002A4C14"/>
    <w:rsid w:val="002A6145"/>
    <w:rsid w:val="002A617C"/>
    <w:rsid w:val="002A6E2E"/>
    <w:rsid w:val="002A7677"/>
    <w:rsid w:val="002A79FB"/>
    <w:rsid w:val="002B0277"/>
    <w:rsid w:val="002B0304"/>
    <w:rsid w:val="002B0325"/>
    <w:rsid w:val="002B05FC"/>
    <w:rsid w:val="002B098B"/>
    <w:rsid w:val="002B0AA0"/>
    <w:rsid w:val="002B0F35"/>
    <w:rsid w:val="002B13A6"/>
    <w:rsid w:val="002B1EAB"/>
    <w:rsid w:val="002B2284"/>
    <w:rsid w:val="002B29AE"/>
    <w:rsid w:val="002B3B32"/>
    <w:rsid w:val="002B41A4"/>
    <w:rsid w:val="002B488D"/>
    <w:rsid w:val="002B4A3E"/>
    <w:rsid w:val="002B51BE"/>
    <w:rsid w:val="002B528E"/>
    <w:rsid w:val="002B55CF"/>
    <w:rsid w:val="002B5984"/>
    <w:rsid w:val="002B6B80"/>
    <w:rsid w:val="002B7848"/>
    <w:rsid w:val="002B7F03"/>
    <w:rsid w:val="002C0CF0"/>
    <w:rsid w:val="002C1714"/>
    <w:rsid w:val="002C17C0"/>
    <w:rsid w:val="002C1B1F"/>
    <w:rsid w:val="002C1C6D"/>
    <w:rsid w:val="002C28D0"/>
    <w:rsid w:val="002C34EF"/>
    <w:rsid w:val="002C4823"/>
    <w:rsid w:val="002C48F7"/>
    <w:rsid w:val="002C4AEE"/>
    <w:rsid w:val="002C5274"/>
    <w:rsid w:val="002C5557"/>
    <w:rsid w:val="002C56FD"/>
    <w:rsid w:val="002C5AAC"/>
    <w:rsid w:val="002C7A58"/>
    <w:rsid w:val="002C7D69"/>
    <w:rsid w:val="002D0DE9"/>
    <w:rsid w:val="002D0ECA"/>
    <w:rsid w:val="002D0F39"/>
    <w:rsid w:val="002D11EC"/>
    <w:rsid w:val="002D1395"/>
    <w:rsid w:val="002D14BB"/>
    <w:rsid w:val="002D1D26"/>
    <w:rsid w:val="002D3AD4"/>
    <w:rsid w:val="002D4940"/>
    <w:rsid w:val="002D5582"/>
    <w:rsid w:val="002D55F1"/>
    <w:rsid w:val="002D5632"/>
    <w:rsid w:val="002D59B2"/>
    <w:rsid w:val="002D5B75"/>
    <w:rsid w:val="002D5E80"/>
    <w:rsid w:val="002D6011"/>
    <w:rsid w:val="002D678C"/>
    <w:rsid w:val="002D68C2"/>
    <w:rsid w:val="002D72A7"/>
    <w:rsid w:val="002D7727"/>
    <w:rsid w:val="002D7C8B"/>
    <w:rsid w:val="002E0AD7"/>
    <w:rsid w:val="002E0B67"/>
    <w:rsid w:val="002E0F5F"/>
    <w:rsid w:val="002E2CE8"/>
    <w:rsid w:val="002E2FEF"/>
    <w:rsid w:val="002E3291"/>
    <w:rsid w:val="002E39F4"/>
    <w:rsid w:val="002E3C6F"/>
    <w:rsid w:val="002E3F03"/>
    <w:rsid w:val="002E425C"/>
    <w:rsid w:val="002E4C11"/>
    <w:rsid w:val="002E4E28"/>
    <w:rsid w:val="002E554B"/>
    <w:rsid w:val="002E5BA0"/>
    <w:rsid w:val="002E6181"/>
    <w:rsid w:val="002E66F1"/>
    <w:rsid w:val="002E78E0"/>
    <w:rsid w:val="002E78E4"/>
    <w:rsid w:val="002F02AF"/>
    <w:rsid w:val="002F0857"/>
    <w:rsid w:val="002F0BD4"/>
    <w:rsid w:val="002F1548"/>
    <w:rsid w:val="002F1A3B"/>
    <w:rsid w:val="002F260C"/>
    <w:rsid w:val="002F2D71"/>
    <w:rsid w:val="002F2DA5"/>
    <w:rsid w:val="002F2FE0"/>
    <w:rsid w:val="002F3424"/>
    <w:rsid w:val="002F3B03"/>
    <w:rsid w:val="002F419A"/>
    <w:rsid w:val="002F431B"/>
    <w:rsid w:val="002F4DF5"/>
    <w:rsid w:val="002F5005"/>
    <w:rsid w:val="002F535E"/>
    <w:rsid w:val="002F5FB0"/>
    <w:rsid w:val="002F679E"/>
    <w:rsid w:val="002F7B39"/>
    <w:rsid w:val="0030028C"/>
    <w:rsid w:val="003005FF"/>
    <w:rsid w:val="00300DB7"/>
    <w:rsid w:val="00300E67"/>
    <w:rsid w:val="00300F82"/>
    <w:rsid w:val="00301049"/>
    <w:rsid w:val="00301299"/>
    <w:rsid w:val="00301731"/>
    <w:rsid w:val="00302264"/>
    <w:rsid w:val="003035FA"/>
    <w:rsid w:val="003038C6"/>
    <w:rsid w:val="00303BED"/>
    <w:rsid w:val="00304064"/>
    <w:rsid w:val="0030426D"/>
    <w:rsid w:val="003054E0"/>
    <w:rsid w:val="00305531"/>
    <w:rsid w:val="003070E2"/>
    <w:rsid w:val="0030720A"/>
    <w:rsid w:val="003076EF"/>
    <w:rsid w:val="00311243"/>
    <w:rsid w:val="00311630"/>
    <w:rsid w:val="003117E2"/>
    <w:rsid w:val="00312449"/>
    <w:rsid w:val="00312AEB"/>
    <w:rsid w:val="00312CEA"/>
    <w:rsid w:val="00312EA9"/>
    <w:rsid w:val="0031323D"/>
    <w:rsid w:val="0031425E"/>
    <w:rsid w:val="003145E7"/>
    <w:rsid w:val="00314D0F"/>
    <w:rsid w:val="003157C4"/>
    <w:rsid w:val="003164D0"/>
    <w:rsid w:val="00316916"/>
    <w:rsid w:val="00317E75"/>
    <w:rsid w:val="0032048B"/>
    <w:rsid w:val="003206B1"/>
    <w:rsid w:val="00320B34"/>
    <w:rsid w:val="00321652"/>
    <w:rsid w:val="003218A1"/>
    <w:rsid w:val="003219B6"/>
    <w:rsid w:val="003227ED"/>
    <w:rsid w:val="00322C61"/>
    <w:rsid w:val="00323A12"/>
    <w:rsid w:val="00323AF2"/>
    <w:rsid w:val="003245BE"/>
    <w:rsid w:val="0032481A"/>
    <w:rsid w:val="003248BC"/>
    <w:rsid w:val="00325EC6"/>
    <w:rsid w:val="00326298"/>
    <w:rsid w:val="003275F2"/>
    <w:rsid w:val="00327C5D"/>
    <w:rsid w:val="00330318"/>
    <w:rsid w:val="00330B2B"/>
    <w:rsid w:val="00331E70"/>
    <w:rsid w:val="0033228F"/>
    <w:rsid w:val="003334E0"/>
    <w:rsid w:val="00333534"/>
    <w:rsid w:val="00333540"/>
    <w:rsid w:val="00333BB1"/>
    <w:rsid w:val="00334E03"/>
    <w:rsid w:val="00334E3D"/>
    <w:rsid w:val="00335614"/>
    <w:rsid w:val="003358BF"/>
    <w:rsid w:val="003367DF"/>
    <w:rsid w:val="003371A4"/>
    <w:rsid w:val="00337B09"/>
    <w:rsid w:val="0034043A"/>
    <w:rsid w:val="0034057E"/>
    <w:rsid w:val="00341308"/>
    <w:rsid w:val="003419AE"/>
    <w:rsid w:val="00341B05"/>
    <w:rsid w:val="00341F6E"/>
    <w:rsid w:val="00342258"/>
    <w:rsid w:val="00342299"/>
    <w:rsid w:val="0034230C"/>
    <w:rsid w:val="00342AAB"/>
    <w:rsid w:val="00342D7D"/>
    <w:rsid w:val="00343176"/>
    <w:rsid w:val="00343209"/>
    <w:rsid w:val="003437BD"/>
    <w:rsid w:val="00344A24"/>
    <w:rsid w:val="00344D18"/>
    <w:rsid w:val="00345B84"/>
    <w:rsid w:val="00346699"/>
    <w:rsid w:val="00346BC1"/>
    <w:rsid w:val="00346BC7"/>
    <w:rsid w:val="003476B0"/>
    <w:rsid w:val="00350400"/>
    <w:rsid w:val="00350C9B"/>
    <w:rsid w:val="00350D09"/>
    <w:rsid w:val="003522A3"/>
    <w:rsid w:val="0035384B"/>
    <w:rsid w:val="00353AFF"/>
    <w:rsid w:val="00354033"/>
    <w:rsid w:val="00354217"/>
    <w:rsid w:val="003548F0"/>
    <w:rsid w:val="003556FE"/>
    <w:rsid w:val="003567CA"/>
    <w:rsid w:val="003568AB"/>
    <w:rsid w:val="00356E22"/>
    <w:rsid w:val="00357230"/>
    <w:rsid w:val="003602A9"/>
    <w:rsid w:val="003606FF"/>
    <w:rsid w:val="00361BB8"/>
    <w:rsid w:val="00361E88"/>
    <w:rsid w:val="00362130"/>
    <w:rsid w:val="003622F2"/>
    <w:rsid w:val="00363039"/>
    <w:rsid w:val="003646AD"/>
    <w:rsid w:val="003648AD"/>
    <w:rsid w:val="00364C8C"/>
    <w:rsid w:val="00366410"/>
    <w:rsid w:val="0036776B"/>
    <w:rsid w:val="00371437"/>
    <w:rsid w:val="003714C2"/>
    <w:rsid w:val="003723B5"/>
    <w:rsid w:val="00372797"/>
    <w:rsid w:val="0037293A"/>
    <w:rsid w:val="00372D4D"/>
    <w:rsid w:val="00372F61"/>
    <w:rsid w:val="00374170"/>
    <w:rsid w:val="0037497A"/>
    <w:rsid w:val="00374D5A"/>
    <w:rsid w:val="00374FD2"/>
    <w:rsid w:val="00375C2C"/>
    <w:rsid w:val="00376E9C"/>
    <w:rsid w:val="003802A0"/>
    <w:rsid w:val="00380636"/>
    <w:rsid w:val="00380FCB"/>
    <w:rsid w:val="003819B6"/>
    <w:rsid w:val="00382220"/>
    <w:rsid w:val="003826DD"/>
    <w:rsid w:val="00383C1D"/>
    <w:rsid w:val="00383FF3"/>
    <w:rsid w:val="00384D1F"/>
    <w:rsid w:val="00385D73"/>
    <w:rsid w:val="003862C8"/>
    <w:rsid w:val="00386878"/>
    <w:rsid w:val="0038687D"/>
    <w:rsid w:val="00386CC3"/>
    <w:rsid w:val="00386E7C"/>
    <w:rsid w:val="003873FA"/>
    <w:rsid w:val="00390E87"/>
    <w:rsid w:val="0039124A"/>
    <w:rsid w:val="00391D82"/>
    <w:rsid w:val="003928CE"/>
    <w:rsid w:val="00392CF2"/>
    <w:rsid w:val="00392D52"/>
    <w:rsid w:val="00392DE4"/>
    <w:rsid w:val="003930A2"/>
    <w:rsid w:val="003930A3"/>
    <w:rsid w:val="003948B1"/>
    <w:rsid w:val="00394D01"/>
    <w:rsid w:val="00396E6C"/>
    <w:rsid w:val="00397851"/>
    <w:rsid w:val="00397B13"/>
    <w:rsid w:val="00397D89"/>
    <w:rsid w:val="003A044F"/>
    <w:rsid w:val="003A1797"/>
    <w:rsid w:val="003A1FFC"/>
    <w:rsid w:val="003A2A30"/>
    <w:rsid w:val="003A2C89"/>
    <w:rsid w:val="003A38C3"/>
    <w:rsid w:val="003A401A"/>
    <w:rsid w:val="003A46E4"/>
    <w:rsid w:val="003A5AFA"/>
    <w:rsid w:val="003A633C"/>
    <w:rsid w:val="003A6B86"/>
    <w:rsid w:val="003A700B"/>
    <w:rsid w:val="003A70BD"/>
    <w:rsid w:val="003A724A"/>
    <w:rsid w:val="003A75BB"/>
    <w:rsid w:val="003A765E"/>
    <w:rsid w:val="003A7B79"/>
    <w:rsid w:val="003A7E06"/>
    <w:rsid w:val="003B184C"/>
    <w:rsid w:val="003B1AE8"/>
    <w:rsid w:val="003B1FD4"/>
    <w:rsid w:val="003B27EB"/>
    <w:rsid w:val="003B3713"/>
    <w:rsid w:val="003B4187"/>
    <w:rsid w:val="003B4833"/>
    <w:rsid w:val="003B50B6"/>
    <w:rsid w:val="003B58C8"/>
    <w:rsid w:val="003B5E9E"/>
    <w:rsid w:val="003B6468"/>
    <w:rsid w:val="003B648A"/>
    <w:rsid w:val="003B6709"/>
    <w:rsid w:val="003C01D0"/>
    <w:rsid w:val="003C0EEC"/>
    <w:rsid w:val="003C0F2E"/>
    <w:rsid w:val="003C1979"/>
    <w:rsid w:val="003C20F6"/>
    <w:rsid w:val="003C22E1"/>
    <w:rsid w:val="003C22F5"/>
    <w:rsid w:val="003C39D3"/>
    <w:rsid w:val="003C4A78"/>
    <w:rsid w:val="003C55D0"/>
    <w:rsid w:val="003C5F2A"/>
    <w:rsid w:val="003C62EB"/>
    <w:rsid w:val="003C661A"/>
    <w:rsid w:val="003C7921"/>
    <w:rsid w:val="003D0062"/>
    <w:rsid w:val="003D01E2"/>
    <w:rsid w:val="003D033F"/>
    <w:rsid w:val="003D0AE8"/>
    <w:rsid w:val="003D0B06"/>
    <w:rsid w:val="003D0E8E"/>
    <w:rsid w:val="003D1AAD"/>
    <w:rsid w:val="003D1BF5"/>
    <w:rsid w:val="003D244D"/>
    <w:rsid w:val="003D293E"/>
    <w:rsid w:val="003D2C10"/>
    <w:rsid w:val="003D2DB7"/>
    <w:rsid w:val="003D3301"/>
    <w:rsid w:val="003D3AA9"/>
    <w:rsid w:val="003D47AE"/>
    <w:rsid w:val="003D49BA"/>
    <w:rsid w:val="003D5C25"/>
    <w:rsid w:val="003D697D"/>
    <w:rsid w:val="003D729F"/>
    <w:rsid w:val="003D75BE"/>
    <w:rsid w:val="003E03D4"/>
    <w:rsid w:val="003E051A"/>
    <w:rsid w:val="003E116D"/>
    <w:rsid w:val="003E1387"/>
    <w:rsid w:val="003E22FB"/>
    <w:rsid w:val="003E274B"/>
    <w:rsid w:val="003E373A"/>
    <w:rsid w:val="003E3F59"/>
    <w:rsid w:val="003E41BC"/>
    <w:rsid w:val="003E42EA"/>
    <w:rsid w:val="003E4514"/>
    <w:rsid w:val="003E4529"/>
    <w:rsid w:val="003E46AA"/>
    <w:rsid w:val="003E4A30"/>
    <w:rsid w:val="003E4D12"/>
    <w:rsid w:val="003E5A7D"/>
    <w:rsid w:val="003E5E19"/>
    <w:rsid w:val="003E67CE"/>
    <w:rsid w:val="003E7422"/>
    <w:rsid w:val="003F082D"/>
    <w:rsid w:val="003F0AE6"/>
    <w:rsid w:val="003F0B13"/>
    <w:rsid w:val="003F0F80"/>
    <w:rsid w:val="003F16E2"/>
    <w:rsid w:val="003F1ADC"/>
    <w:rsid w:val="003F25BB"/>
    <w:rsid w:val="003F26BE"/>
    <w:rsid w:val="003F336C"/>
    <w:rsid w:val="003F35F9"/>
    <w:rsid w:val="003F4114"/>
    <w:rsid w:val="003F4AA3"/>
    <w:rsid w:val="003F4F50"/>
    <w:rsid w:val="003F6030"/>
    <w:rsid w:val="003F6958"/>
    <w:rsid w:val="003F6FA6"/>
    <w:rsid w:val="004005B7"/>
    <w:rsid w:val="004006C9"/>
    <w:rsid w:val="00400F6A"/>
    <w:rsid w:val="00402B71"/>
    <w:rsid w:val="0040332A"/>
    <w:rsid w:val="0040355C"/>
    <w:rsid w:val="0040480B"/>
    <w:rsid w:val="00404DB6"/>
    <w:rsid w:val="00404FAD"/>
    <w:rsid w:val="0040558E"/>
    <w:rsid w:val="0040672C"/>
    <w:rsid w:val="004068F1"/>
    <w:rsid w:val="00407568"/>
    <w:rsid w:val="004079BB"/>
    <w:rsid w:val="00407FB3"/>
    <w:rsid w:val="00410157"/>
    <w:rsid w:val="00411133"/>
    <w:rsid w:val="004114DA"/>
    <w:rsid w:val="00413232"/>
    <w:rsid w:val="00413618"/>
    <w:rsid w:val="00413F80"/>
    <w:rsid w:val="004140B8"/>
    <w:rsid w:val="004142DF"/>
    <w:rsid w:val="00414BDB"/>
    <w:rsid w:val="004153AA"/>
    <w:rsid w:val="00415EA6"/>
    <w:rsid w:val="004164B3"/>
    <w:rsid w:val="004171CE"/>
    <w:rsid w:val="004177AC"/>
    <w:rsid w:val="00417AFD"/>
    <w:rsid w:val="004206CC"/>
    <w:rsid w:val="00420DC0"/>
    <w:rsid w:val="004218C9"/>
    <w:rsid w:val="004219A4"/>
    <w:rsid w:val="00421A02"/>
    <w:rsid w:val="00421B66"/>
    <w:rsid w:val="0042299B"/>
    <w:rsid w:val="00422DBD"/>
    <w:rsid w:val="00424A03"/>
    <w:rsid w:val="00425013"/>
    <w:rsid w:val="0042586B"/>
    <w:rsid w:val="004262F1"/>
    <w:rsid w:val="00426306"/>
    <w:rsid w:val="004264E8"/>
    <w:rsid w:val="00426699"/>
    <w:rsid w:val="004270B1"/>
    <w:rsid w:val="004272B8"/>
    <w:rsid w:val="004279E7"/>
    <w:rsid w:val="00427ACC"/>
    <w:rsid w:val="00427E63"/>
    <w:rsid w:val="004308BE"/>
    <w:rsid w:val="00431068"/>
    <w:rsid w:val="0043161E"/>
    <w:rsid w:val="00431784"/>
    <w:rsid w:val="00431AD4"/>
    <w:rsid w:val="00431FEE"/>
    <w:rsid w:val="00432197"/>
    <w:rsid w:val="00432249"/>
    <w:rsid w:val="0043252F"/>
    <w:rsid w:val="00433BEB"/>
    <w:rsid w:val="00433E77"/>
    <w:rsid w:val="00434433"/>
    <w:rsid w:val="004347F2"/>
    <w:rsid w:val="00435388"/>
    <w:rsid w:val="00435ECC"/>
    <w:rsid w:val="00436A2E"/>
    <w:rsid w:val="00436BA6"/>
    <w:rsid w:val="00436D2B"/>
    <w:rsid w:val="00436DDF"/>
    <w:rsid w:val="00436F91"/>
    <w:rsid w:val="00437718"/>
    <w:rsid w:val="00437D0F"/>
    <w:rsid w:val="00437DF4"/>
    <w:rsid w:val="004404FD"/>
    <w:rsid w:val="0044114A"/>
    <w:rsid w:val="0044124D"/>
    <w:rsid w:val="00441384"/>
    <w:rsid w:val="00442192"/>
    <w:rsid w:val="0044234D"/>
    <w:rsid w:val="00442CC3"/>
    <w:rsid w:val="0044329A"/>
    <w:rsid w:val="004437E5"/>
    <w:rsid w:val="00444667"/>
    <w:rsid w:val="004450DD"/>
    <w:rsid w:val="004452D4"/>
    <w:rsid w:val="0044542B"/>
    <w:rsid w:val="00446855"/>
    <w:rsid w:val="004475B9"/>
    <w:rsid w:val="004477EF"/>
    <w:rsid w:val="00447CD6"/>
    <w:rsid w:val="00450417"/>
    <w:rsid w:val="00450A78"/>
    <w:rsid w:val="00450FC4"/>
    <w:rsid w:val="00451438"/>
    <w:rsid w:val="00451500"/>
    <w:rsid w:val="0045229F"/>
    <w:rsid w:val="004524F8"/>
    <w:rsid w:val="00452C71"/>
    <w:rsid w:val="00452FBE"/>
    <w:rsid w:val="00453220"/>
    <w:rsid w:val="00453AC4"/>
    <w:rsid w:val="004540B6"/>
    <w:rsid w:val="004545F9"/>
    <w:rsid w:val="00454AFA"/>
    <w:rsid w:val="004557C4"/>
    <w:rsid w:val="004562AF"/>
    <w:rsid w:val="004568DA"/>
    <w:rsid w:val="0045757C"/>
    <w:rsid w:val="00457769"/>
    <w:rsid w:val="004577A0"/>
    <w:rsid w:val="00457CDD"/>
    <w:rsid w:val="00460428"/>
    <w:rsid w:val="00460537"/>
    <w:rsid w:val="0046072D"/>
    <w:rsid w:val="00461791"/>
    <w:rsid w:val="00461A1C"/>
    <w:rsid w:val="00461B2F"/>
    <w:rsid w:val="00461FEA"/>
    <w:rsid w:val="00462041"/>
    <w:rsid w:val="00462785"/>
    <w:rsid w:val="00462F46"/>
    <w:rsid w:val="00463491"/>
    <w:rsid w:val="004635F3"/>
    <w:rsid w:val="004640B8"/>
    <w:rsid w:val="00465952"/>
    <w:rsid w:val="004659C3"/>
    <w:rsid w:val="00465D5A"/>
    <w:rsid w:val="0046675C"/>
    <w:rsid w:val="004668DD"/>
    <w:rsid w:val="00466A59"/>
    <w:rsid w:val="00466D7C"/>
    <w:rsid w:val="004679A8"/>
    <w:rsid w:val="00467F50"/>
    <w:rsid w:val="004701C3"/>
    <w:rsid w:val="004716EE"/>
    <w:rsid w:val="0047183C"/>
    <w:rsid w:val="00471FB9"/>
    <w:rsid w:val="00472B87"/>
    <w:rsid w:val="004735E5"/>
    <w:rsid w:val="00473B1B"/>
    <w:rsid w:val="00473C9F"/>
    <w:rsid w:val="00473E8E"/>
    <w:rsid w:val="00474643"/>
    <w:rsid w:val="00474E83"/>
    <w:rsid w:val="00475DF8"/>
    <w:rsid w:val="00475FD5"/>
    <w:rsid w:val="00476274"/>
    <w:rsid w:val="00476EFB"/>
    <w:rsid w:val="00477051"/>
    <w:rsid w:val="004771B8"/>
    <w:rsid w:val="004801A1"/>
    <w:rsid w:val="00480836"/>
    <w:rsid w:val="00480B04"/>
    <w:rsid w:val="00481F0D"/>
    <w:rsid w:val="00482938"/>
    <w:rsid w:val="00482EBC"/>
    <w:rsid w:val="0048301B"/>
    <w:rsid w:val="004833B9"/>
    <w:rsid w:val="004835AD"/>
    <w:rsid w:val="0048418C"/>
    <w:rsid w:val="00484583"/>
    <w:rsid w:val="00484DFE"/>
    <w:rsid w:val="004866EE"/>
    <w:rsid w:val="004875CF"/>
    <w:rsid w:val="004876F9"/>
    <w:rsid w:val="0048778A"/>
    <w:rsid w:val="0048793E"/>
    <w:rsid w:val="00487CA5"/>
    <w:rsid w:val="00490093"/>
    <w:rsid w:val="00490826"/>
    <w:rsid w:val="00490914"/>
    <w:rsid w:val="004918F0"/>
    <w:rsid w:val="00491C5F"/>
    <w:rsid w:val="00491FD3"/>
    <w:rsid w:val="00492278"/>
    <w:rsid w:val="004936B0"/>
    <w:rsid w:val="00494260"/>
    <w:rsid w:val="00494D70"/>
    <w:rsid w:val="004953B4"/>
    <w:rsid w:val="00495545"/>
    <w:rsid w:val="00496812"/>
    <w:rsid w:val="00496F05"/>
    <w:rsid w:val="004971B3"/>
    <w:rsid w:val="00497928"/>
    <w:rsid w:val="00497930"/>
    <w:rsid w:val="00497B80"/>
    <w:rsid w:val="00497DEA"/>
    <w:rsid w:val="004A0137"/>
    <w:rsid w:val="004A06C8"/>
    <w:rsid w:val="004A0E04"/>
    <w:rsid w:val="004A14C4"/>
    <w:rsid w:val="004A14C9"/>
    <w:rsid w:val="004A14E5"/>
    <w:rsid w:val="004A1917"/>
    <w:rsid w:val="004A26A4"/>
    <w:rsid w:val="004A2BA7"/>
    <w:rsid w:val="004A2EED"/>
    <w:rsid w:val="004A301A"/>
    <w:rsid w:val="004A30A5"/>
    <w:rsid w:val="004A317A"/>
    <w:rsid w:val="004A34C1"/>
    <w:rsid w:val="004A375B"/>
    <w:rsid w:val="004A387F"/>
    <w:rsid w:val="004A3C12"/>
    <w:rsid w:val="004A4267"/>
    <w:rsid w:val="004A49C8"/>
    <w:rsid w:val="004A56AA"/>
    <w:rsid w:val="004A56AD"/>
    <w:rsid w:val="004A5C38"/>
    <w:rsid w:val="004A648F"/>
    <w:rsid w:val="004A66D5"/>
    <w:rsid w:val="004A6853"/>
    <w:rsid w:val="004A688E"/>
    <w:rsid w:val="004A6A85"/>
    <w:rsid w:val="004A6A96"/>
    <w:rsid w:val="004A779C"/>
    <w:rsid w:val="004A7B58"/>
    <w:rsid w:val="004A7BEE"/>
    <w:rsid w:val="004A7EEB"/>
    <w:rsid w:val="004B0021"/>
    <w:rsid w:val="004B00B4"/>
    <w:rsid w:val="004B025E"/>
    <w:rsid w:val="004B061A"/>
    <w:rsid w:val="004B07F7"/>
    <w:rsid w:val="004B0D8C"/>
    <w:rsid w:val="004B1820"/>
    <w:rsid w:val="004B2061"/>
    <w:rsid w:val="004B2424"/>
    <w:rsid w:val="004B2D83"/>
    <w:rsid w:val="004B30A8"/>
    <w:rsid w:val="004B3320"/>
    <w:rsid w:val="004B3908"/>
    <w:rsid w:val="004B419D"/>
    <w:rsid w:val="004B4304"/>
    <w:rsid w:val="004B4817"/>
    <w:rsid w:val="004B48B4"/>
    <w:rsid w:val="004B521C"/>
    <w:rsid w:val="004B5668"/>
    <w:rsid w:val="004B5AEB"/>
    <w:rsid w:val="004B5B43"/>
    <w:rsid w:val="004B5CE2"/>
    <w:rsid w:val="004B6DA5"/>
    <w:rsid w:val="004B6E00"/>
    <w:rsid w:val="004B7E04"/>
    <w:rsid w:val="004C0665"/>
    <w:rsid w:val="004C2004"/>
    <w:rsid w:val="004C217C"/>
    <w:rsid w:val="004C258B"/>
    <w:rsid w:val="004C269C"/>
    <w:rsid w:val="004C2DB0"/>
    <w:rsid w:val="004C35EA"/>
    <w:rsid w:val="004C3637"/>
    <w:rsid w:val="004C5443"/>
    <w:rsid w:val="004C5731"/>
    <w:rsid w:val="004C59F8"/>
    <w:rsid w:val="004C5DC3"/>
    <w:rsid w:val="004C5E2B"/>
    <w:rsid w:val="004C65A9"/>
    <w:rsid w:val="004C67B0"/>
    <w:rsid w:val="004C68E3"/>
    <w:rsid w:val="004C6ACA"/>
    <w:rsid w:val="004C6CC2"/>
    <w:rsid w:val="004D00EC"/>
    <w:rsid w:val="004D04A9"/>
    <w:rsid w:val="004D0AF5"/>
    <w:rsid w:val="004D15BB"/>
    <w:rsid w:val="004D1981"/>
    <w:rsid w:val="004D1BC7"/>
    <w:rsid w:val="004D20CA"/>
    <w:rsid w:val="004D2103"/>
    <w:rsid w:val="004D2127"/>
    <w:rsid w:val="004D2867"/>
    <w:rsid w:val="004D28A2"/>
    <w:rsid w:val="004D2989"/>
    <w:rsid w:val="004D2E2D"/>
    <w:rsid w:val="004D4078"/>
    <w:rsid w:val="004D4735"/>
    <w:rsid w:val="004D518B"/>
    <w:rsid w:val="004D58F0"/>
    <w:rsid w:val="004D59FD"/>
    <w:rsid w:val="004D79EB"/>
    <w:rsid w:val="004D7BA7"/>
    <w:rsid w:val="004D7C17"/>
    <w:rsid w:val="004D7C45"/>
    <w:rsid w:val="004D7CEC"/>
    <w:rsid w:val="004E0302"/>
    <w:rsid w:val="004E038F"/>
    <w:rsid w:val="004E099B"/>
    <w:rsid w:val="004E09CC"/>
    <w:rsid w:val="004E1CA2"/>
    <w:rsid w:val="004E29A9"/>
    <w:rsid w:val="004E2FC8"/>
    <w:rsid w:val="004E31F0"/>
    <w:rsid w:val="004E3217"/>
    <w:rsid w:val="004E33DD"/>
    <w:rsid w:val="004E3868"/>
    <w:rsid w:val="004E3C07"/>
    <w:rsid w:val="004E4FCC"/>
    <w:rsid w:val="004E5176"/>
    <w:rsid w:val="004E5A67"/>
    <w:rsid w:val="004E5FB3"/>
    <w:rsid w:val="004E600E"/>
    <w:rsid w:val="004E653E"/>
    <w:rsid w:val="004E6847"/>
    <w:rsid w:val="004E733B"/>
    <w:rsid w:val="004E7915"/>
    <w:rsid w:val="004E79A0"/>
    <w:rsid w:val="004E7B56"/>
    <w:rsid w:val="004F086E"/>
    <w:rsid w:val="004F08B2"/>
    <w:rsid w:val="004F1192"/>
    <w:rsid w:val="004F2074"/>
    <w:rsid w:val="004F21A8"/>
    <w:rsid w:val="004F273D"/>
    <w:rsid w:val="004F2B92"/>
    <w:rsid w:val="004F3271"/>
    <w:rsid w:val="004F41D2"/>
    <w:rsid w:val="004F4C74"/>
    <w:rsid w:val="004F51FD"/>
    <w:rsid w:val="004F5A43"/>
    <w:rsid w:val="004F625C"/>
    <w:rsid w:val="004F672A"/>
    <w:rsid w:val="004F6BA7"/>
    <w:rsid w:val="004F7047"/>
    <w:rsid w:val="004F7639"/>
    <w:rsid w:val="004F7671"/>
    <w:rsid w:val="005004E5"/>
    <w:rsid w:val="00501E96"/>
    <w:rsid w:val="00502199"/>
    <w:rsid w:val="00502659"/>
    <w:rsid w:val="00502734"/>
    <w:rsid w:val="00502DF1"/>
    <w:rsid w:val="0050322D"/>
    <w:rsid w:val="00503DF1"/>
    <w:rsid w:val="00504015"/>
    <w:rsid w:val="00505262"/>
    <w:rsid w:val="005058C0"/>
    <w:rsid w:val="00505F91"/>
    <w:rsid w:val="005066CB"/>
    <w:rsid w:val="005076C1"/>
    <w:rsid w:val="00510469"/>
    <w:rsid w:val="005112BF"/>
    <w:rsid w:val="00511C41"/>
    <w:rsid w:val="0051229A"/>
    <w:rsid w:val="005140EC"/>
    <w:rsid w:val="00514E73"/>
    <w:rsid w:val="00515197"/>
    <w:rsid w:val="0051555C"/>
    <w:rsid w:val="00515695"/>
    <w:rsid w:val="00515D11"/>
    <w:rsid w:val="00515DB1"/>
    <w:rsid w:val="00515FFC"/>
    <w:rsid w:val="00516680"/>
    <w:rsid w:val="00516ACD"/>
    <w:rsid w:val="00517003"/>
    <w:rsid w:val="0051772C"/>
    <w:rsid w:val="00517766"/>
    <w:rsid w:val="0051781C"/>
    <w:rsid w:val="00517FB1"/>
    <w:rsid w:val="0052075A"/>
    <w:rsid w:val="00520870"/>
    <w:rsid w:val="00521295"/>
    <w:rsid w:val="00521421"/>
    <w:rsid w:val="0052177F"/>
    <w:rsid w:val="00521B15"/>
    <w:rsid w:val="00521D55"/>
    <w:rsid w:val="005223D9"/>
    <w:rsid w:val="00522B2A"/>
    <w:rsid w:val="00522D59"/>
    <w:rsid w:val="00523987"/>
    <w:rsid w:val="00523B40"/>
    <w:rsid w:val="00524150"/>
    <w:rsid w:val="0052425A"/>
    <w:rsid w:val="00524483"/>
    <w:rsid w:val="00524DB4"/>
    <w:rsid w:val="005258DA"/>
    <w:rsid w:val="00525D00"/>
    <w:rsid w:val="00526170"/>
    <w:rsid w:val="0052673C"/>
    <w:rsid w:val="0052702B"/>
    <w:rsid w:val="005273D6"/>
    <w:rsid w:val="00527835"/>
    <w:rsid w:val="00527AF9"/>
    <w:rsid w:val="00530234"/>
    <w:rsid w:val="005302F0"/>
    <w:rsid w:val="00530889"/>
    <w:rsid w:val="00530F28"/>
    <w:rsid w:val="00531224"/>
    <w:rsid w:val="005315DA"/>
    <w:rsid w:val="00532670"/>
    <w:rsid w:val="005330BF"/>
    <w:rsid w:val="00533534"/>
    <w:rsid w:val="00533A13"/>
    <w:rsid w:val="005346C1"/>
    <w:rsid w:val="005348C9"/>
    <w:rsid w:val="00534903"/>
    <w:rsid w:val="00536534"/>
    <w:rsid w:val="00536BF5"/>
    <w:rsid w:val="005370A5"/>
    <w:rsid w:val="00537119"/>
    <w:rsid w:val="00537177"/>
    <w:rsid w:val="00537297"/>
    <w:rsid w:val="00537392"/>
    <w:rsid w:val="00540351"/>
    <w:rsid w:val="00540641"/>
    <w:rsid w:val="00540DD9"/>
    <w:rsid w:val="00540EF1"/>
    <w:rsid w:val="00540FF6"/>
    <w:rsid w:val="00541170"/>
    <w:rsid w:val="00541444"/>
    <w:rsid w:val="00541DD9"/>
    <w:rsid w:val="005427DC"/>
    <w:rsid w:val="005429D2"/>
    <w:rsid w:val="00543253"/>
    <w:rsid w:val="00543301"/>
    <w:rsid w:val="005436C0"/>
    <w:rsid w:val="00543B39"/>
    <w:rsid w:val="00544110"/>
    <w:rsid w:val="005443B0"/>
    <w:rsid w:val="00544991"/>
    <w:rsid w:val="00544FBD"/>
    <w:rsid w:val="00545A5C"/>
    <w:rsid w:val="00545ECC"/>
    <w:rsid w:val="00546043"/>
    <w:rsid w:val="00546EC9"/>
    <w:rsid w:val="0054757A"/>
    <w:rsid w:val="005478A6"/>
    <w:rsid w:val="005506FB"/>
    <w:rsid w:val="00551092"/>
    <w:rsid w:val="005511CA"/>
    <w:rsid w:val="005515BC"/>
    <w:rsid w:val="005520CC"/>
    <w:rsid w:val="00552A9C"/>
    <w:rsid w:val="00553F39"/>
    <w:rsid w:val="00554735"/>
    <w:rsid w:val="00555A16"/>
    <w:rsid w:val="00555D30"/>
    <w:rsid w:val="00556072"/>
    <w:rsid w:val="0055681D"/>
    <w:rsid w:val="00556A5E"/>
    <w:rsid w:val="00556FF6"/>
    <w:rsid w:val="005570E7"/>
    <w:rsid w:val="005574BA"/>
    <w:rsid w:val="00557AAB"/>
    <w:rsid w:val="00557B2F"/>
    <w:rsid w:val="0056104B"/>
    <w:rsid w:val="005610DB"/>
    <w:rsid w:val="005616C5"/>
    <w:rsid w:val="00561CA3"/>
    <w:rsid w:val="00561D0C"/>
    <w:rsid w:val="00562282"/>
    <w:rsid w:val="00562396"/>
    <w:rsid w:val="0056258B"/>
    <w:rsid w:val="00562D21"/>
    <w:rsid w:val="00562FBC"/>
    <w:rsid w:val="00563711"/>
    <w:rsid w:val="005638BD"/>
    <w:rsid w:val="00563E87"/>
    <w:rsid w:val="005641FE"/>
    <w:rsid w:val="00564B9D"/>
    <w:rsid w:val="0056510F"/>
    <w:rsid w:val="005651DC"/>
    <w:rsid w:val="005659CC"/>
    <w:rsid w:val="0056698A"/>
    <w:rsid w:val="00567568"/>
    <w:rsid w:val="00567D1C"/>
    <w:rsid w:val="005708D7"/>
    <w:rsid w:val="0057171F"/>
    <w:rsid w:val="005719FB"/>
    <w:rsid w:val="0057232A"/>
    <w:rsid w:val="005726A3"/>
    <w:rsid w:val="005735E3"/>
    <w:rsid w:val="0057396D"/>
    <w:rsid w:val="00574031"/>
    <w:rsid w:val="0057460A"/>
    <w:rsid w:val="005749D4"/>
    <w:rsid w:val="00574EA2"/>
    <w:rsid w:val="005753A2"/>
    <w:rsid w:val="005763D8"/>
    <w:rsid w:val="00576B57"/>
    <w:rsid w:val="00576BA1"/>
    <w:rsid w:val="00576D14"/>
    <w:rsid w:val="00576D79"/>
    <w:rsid w:val="00576DE6"/>
    <w:rsid w:val="00577989"/>
    <w:rsid w:val="005801FF"/>
    <w:rsid w:val="00580797"/>
    <w:rsid w:val="00581AAD"/>
    <w:rsid w:val="0058232A"/>
    <w:rsid w:val="00582D74"/>
    <w:rsid w:val="00583135"/>
    <w:rsid w:val="00583ADE"/>
    <w:rsid w:val="00583D2B"/>
    <w:rsid w:val="0058477B"/>
    <w:rsid w:val="005848D3"/>
    <w:rsid w:val="005849CE"/>
    <w:rsid w:val="00584AB8"/>
    <w:rsid w:val="00585109"/>
    <w:rsid w:val="00586384"/>
    <w:rsid w:val="00586820"/>
    <w:rsid w:val="00586904"/>
    <w:rsid w:val="00586D40"/>
    <w:rsid w:val="00587969"/>
    <w:rsid w:val="00587AC7"/>
    <w:rsid w:val="005909F7"/>
    <w:rsid w:val="0059129A"/>
    <w:rsid w:val="00591AAE"/>
    <w:rsid w:val="0059233D"/>
    <w:rsid w:val="0059243F"/>
    <w:rsid w:val="005925BA"/>
    <w:rsid w:val="00592A8A"/>
    <w:rsid w:val="00593A18"/>
    <w:rsid w:val="00594980"/>
    <w:rsid w:val="00594B27"/>
    <w:rsid w:val="00595304"/>
    <w:rsid w:val="00595B39"/>
    <w:rsid w:val="00595C57"/>
    <w:rsid w:val="005961BD"/>
    <w:rsid w:val="00596323"/>
    <w:rsid w:val="00596AC5"/>
    <w:rsid w:val="00596EA0"/>
    <w:rsid w:val="00596F4D"/>
    <w:rsid w:val="00597157"/>
    <w:rsid w:val="005971DF"/>
    <w:rsid w:val="00597213"/>
    <w:rsid w:val="00597710"/>
    <w:rsid w:val="00597A8A"/>
    <w:rsid w:val="005A0843"/>
    <w:rsid w:val="005A1921"/>
    <w:rsid w:val="005A4052"/>
    <w:rsid w:val="005A4456"/>
    <w:rsid w:val="005A468A"/>
    <w:rsid w:val="005A4D2E"/>
    <w:rsid w:val="005A5779"/>
    <w:rsid w:val="005A58D4"/>
    <w:rsid w:val="005A7282"/>
    <w:rsid w:val="005A72BF"/>
    <w:rsid w:val="005A7950"/>
    <w:rsid w:val="005A7A28"/>
    <w:rsid w:val="005A7D3A"/>
    <w:rsid w:val="005A7EFD"/>
    <w:rsid w:val="005B0595"/>
    <w:rsid w:val="005B07F5"/>
    <w:rsid w:val="005B0D15"/>
    <w:rsid w:val="005B0FE4"/>
    <w:rsid w:val="005B10FE"/>
    <w:rsid w:val="005B2A06"/>
    <w:rsid w:val="005B2AC9"/>
    <w:rsid w:val="005B2AE8"/>
    <w:rsid w:val="005B39F9"/>
    <w:rsid w:val="005B3C91"/>
    <w:rsid w:val="005B4242"/>
    <w:rsid w:val="005B446E"/>
    <w:rsid w:val="005B44B2"/>
    <w:rsid w:val="005B5289"/>
    <w:rsid w:val="005B5582"/>
    <w:rsid w:val="005B56AE"/>
    <w:rsid w:val="005B683C"/>
    <w:rsid w:val="005B6DBC"/>
    <w:rsid w:val="005B7399"/>
    <w:rsid w:val="005B73B0"/>
    <w:rsid w:val="005B7CD5"/>
    <w:rsid w:val="005C01EA"/>
    <w:rsid w:val="005C086A"/>
    <w:rsid w:val="005C0AAA"/>
    <w:rsid w:val="005C0F6D"/>
    <w:rsid w:val="005C1377"/>
    <w:rsid w:val="005C2608"/>
    <w:rsid w:val="005C2EE4"/>
    <w:rsid w:val="005C3023"/>
    <w:rsid w:val="005C4141"/>
    <w:rsid w:val="005C4480"/>
    <w:rsid w:val="005C4CDD"/>
    <w:rsid w:val="005C505C"/>
    <w:rsid w:val="005C5504"/>
    <w:rsid w:val="005C6719"/>
    <w:rsid w:val="005C6B1F"/>
    <w:rsid w:val="005C6D1E"/>
    <w:rsid w:val="005C71FE"/>
    <w:rsid w:val="005C76CA"/>
    <w:rsid w:val="005C79DA"/>
    <w:rsid w:val="005D0010"/>
    <w:rsid w:val="005D07FC"/>
    <w:rsid w:val="005D0A47"/>
    <w:rsid w:val="005D0AC2"/>
    <w:rsid w:val="005D16D4"/>
    <w:rsid w:val="005D1822"/>
    <w:rsid w:val="005D1AC9"/>
    <w:rsid w:val="005D1B91"/>
    <w:rsid w:val="005D1BD7"/>
    <w:rsid w:val="005D1FFD"/>
    <w:rsid w:val="005D201F"/>
    <w:rsid w:val="005D2224"/>
    <w:rsid w:val="005D3276"/>
    <w:rsid w:val="005D3515"/>
    <w:rsid w:val="005D4742"/>
    <w:rsid w:val="005D4B48"/>
    <w:rsid w:val="005D4B61"/>
    <w:rsid w:val="005D4E45"/>
    <w:rsid w:val="005D50BF"/>
    <w:rsid w:val="005D55A5"/>
    <w:rsid w:val="005D5BA2"/>
    <w:rsid w:val="005D64BA"/>
    <w:rsid w:val="005D6616"/>
    <w:rsid w:val="005D7171"/>
    <w:rsid w:val="005D7390"/>
    <w:rsid w:val="005D7F3E"/>
    <w:rsid w:val="005E03D6"/>
    <w:rsid w:val="005E05EB"/>
    <w:rsid w:val="005E0793"/>
    <w:rsid w:val="005E0CDB"/>
    <w:rsid w:val="005E1871"/>
    <w:rsid w:val="005E1C2B"/>
    <w:rsid w:val="005E1D76"/>
    <w:rsid w:val="005E200D"/>
    <w:rsid w:val="005E20B0"/>
    <w:rsid w:val="005E269B"/>
    <w:rsid w:val="005E2BC0"/>
    <w:rsid w:val="005E32E0"/>
    <w:rsid w:val="005E341C"/>
    <w:rsid w:val="005E36EF"/>
    <w:rsid w:val="005E3B18"/>
    <w:rsid w:val="005E40FB"/>
    <w:rsid w:val="005E45F9"/>
    <w:rsid w:val="005E5206"/>
    <w:rsid w:val="005E5EE3"/>
    <w:rsid w:val="005E611E"/>
    <w:rsid w:val="005E61D1"/>
    <w:rsid w:val="005E6462"/>
    <w:rsid w:val="005E6AB3"/>
    <w:rsid w:val="005E6CBB"/>
    <w:rsid w:val="005F06DA"/>
    <w:rsid w:val="005F0841"/>
    <w:rsid w:val="005F086C"/>
    <w:rsid w:val="005F0E31"/>
    <w:rsid w:val="005F13A2"/>
    <w:rsid w:val="005F143C"/>
    <w:rsid w:val="005F15B2"/>
    <w:rsid w:val="005F169C"/>
    <w:rsid w:val="005F21B9"/>
    <w:rsid w:val="005F22BF"/>
    <w:rsid w:val="005F2442"/>
    <w:rsid w:val="005F2CB8"/>
    <w:rsid w:val="005F2DF6"/>
    <w:rsid w:val="005F2F86"/>
    <w:rsid w:val="005F3351"/>
    <w:rsid w:val="005F3A38"/>
    <w:rsid w:val="005F4612"/>
    <w:rsid w:val="005F48C6"/>
    <w:rsid w:val="005F48E1"/>
    <w:rsid w:val="005F4AFA"/>
    <w:rsid w:val="005F4B87"/>
    <w:rsid w:val="005F564B"/>
    <w:rsid w:val="005F6C3E"/>
    <w:rsid w:val="005F6DD9"/>
    <w:rsid w:val="005F7018"/>
    <w:rsid w:val="005F78E7"/>
    <w:rsid w:val="005F7993"/>
    <w:rsid w:val="00600B1C"/>
    <w:rsid w:val="00600CE7"/>
    <w:rsid w:val="00600FC1"/>
    <w:rsid w:val="00601C1C"/>
    <w:rsid w:val="00602522"/>
    <w:rsid w:val="00602EDB"/>
    <w:rsid w:val="00603353"/>
    <w:rsid w:val="006048FD"/>
    <w:rsid w:val="00604D71"/>
    <w:rsid w:val="00604D8B"/>
    <w:rsid w:val="006051B0"/>
    <w:rsid w:val="00605EFE"/>
    <w:rsid w:val="00606128"/>
    <w:rsid w:val="00606F70"/>
    <w:rsid w:val="0060704E"/>
    <w:rsid w:val="00607D01"/>
    <w:rsid w:val="00610274"/>
    <w:rsid w:val="00610413"/>
    <w:rsid w:val="00611407"/>
    <w:rsid w:val="006117BD"/>
    <w:rsid w:val="00611E54"/>
    <w:rsid w:val="00612259"/>
    <w:rsid w:val="00612C04"/>
    <w:rsid w:val="00612EB1"/>
    <w:rsid w:val="00612F23"/>
    <w:rsid w:val="00612FB1"/>
    <w:rsid w:val="00613574"/>
    <w:rsid w:val="00614775"/>
    <w:rsid w:val="006153F5"/>
    <w:rsid w:val="00615FAF"/>
    <w:rsid w:val="0061605C"/>
    <w:rsid w:val="0061707B"/>
    <w:rsid w:val="0061760A"/>
    <w:rsid w:val="00617849"/>
    <w:rsid w:val="0062059E"/>
    <w:rsid w:val="006210C0"/>
    <w:rsid w:val="006212CF"/>
    <w:rsid w:val="00621F1A"/>
    <w:rsid w:val="006220FB"/>
    <w:rsid w:val="0062243F"/>
    <w:rsid w:val="00622583"/>
    <w:rsid w:val="00623078"/>
    <w:rsid w:val="006231B4"/>
    <w:rsid w:val="006235BC"/>
    <w:rsid w:val="0062426D"/>
    <w:rsid w:val="00624E70"/>
    <w:rsid w:val="006259E4"/>
    <w:rsid w:val="00625CC7"/>
    <w:rsid w:val="00626CE9"/>
    <w:rsid w:val="00630196"/>
    <w:rsid w:val="006314CC"/>
    <w:rsid w:val="00632018"/>
    <w:rsid w:val="00632E3E"/>
    <w:rsid w:val="00633011"/>
    <w:rsid w:val="006338A4"/>
    <w:rsid w:val="00633F5E"/>
    <w:rsid w:val="00634442"/>
    <w:rsid w:val="0063552F"/>
    <w:rsid w:val="006356E2"/>
    <w:rsid w:val="00636833"/>
    <w:rsid w:val="00636EA1"/>
    <w:rsid w:val="0063729E"/>
    <w:rsid w:val="00637414"/>
    <w:rsid w:val="00637CAE"/>
    <w:rsid w:val="00640189"/>
    <w:rsid w:val="006404B9"/>
    <w:rsid w:val="00640DDF"/>
    <w:rsid w:val="006419C8"/>
    <w:rsid w:val="00641B3B"/>
    <w:rsid w:val="006424A2"/>
    <w:rsid w:val="00643A26"/>
    <w:rsid w:val="00643FA1"/>
    <w:rsid w:val="0064403D"/>
    <w:rsid w:val="00644CC5"/>
    <w:rsid w:val="00644ECE"/>
    <w:rsid w:val="0064507C"/>
    <w:rsid w:val="00645082"/>
    <w:rsid w:val="006451E1"/>
    <w:rsid w:val="006459E0"/>
    <w:rsid w:val="006463A9"/>
    <w:rsid w:val="00646E97"/>
    <w:rsid w:val="00646EF7"/>
    <w:rsid w:val="00647619"/>
    <w:rsid w:val="00650978"/>
    <w:rsid w:val="00651466"/>
    <w:rsid w:val="00651500"/>
    <w:rsid w:val="00652044"/>
    <w:rsid w:val="00652462"/>
    <w:rsid w:val="0065340F"/>
    <w:rsid w:val="006534A4"/>
    <w:rsid w:val="006536E8"/>
    <w:rsid w:val="006537C8"/>
    <w:rsid w:val="006538CE"/>
    <w:rsid w:val="00653D5A"/>
    <w:rsid w:val="00653F4F"/>
    <w:rsid w:val="00654355"/>
    <w:rsid w:val="00654CC8"/>
    <w:rsid w:val="00654CDE"/>
    <w:rsid w:val="006554E6"/>
    <w:rsid w:val="00655620"/>
    <w:rsid w:val="006558E3"/>
    <w:rsid w:val="006560F7"/>
    <w:rsid w:val="006561DC"/>
    <w:rsid w:val="00656541"/>
    <w:rsid w:val="006566C3"/>
    <w:rsid w:val="00656707"/>
    <w:rsid w:val="00656A1E"/>
    <w:rsid w:val="00656B9D"/>
    <w:rsid w:val="00656E87"/>
    <w:rsid w:val="00657A69"/>
    <w:rsid w:val="00657B35"/>
    <w:rsid w:val="00660298"/>
    <w:rsid w:val="006603E0"/>
    <w:rsid w:val="006609CE"/>
    <w:rsid w:val="00660E23"/>
    <w:rsid w:val="00661B8B"/>
    <w:rsid w:val="00662911"/>
    <w:rsid w:val="00662C3E"/>
    <w:rsid w:val="00662F80"/>
    <w:rsid w:val="00663A62"/>
    <w:rsid w:val="006642C5"/>
    <w:rsid w:val="006647A6"/>
    <w:rsid w:val="00664AFC"/>
    <w:rsid w:val="00664DD3"/>
    <w:rsid w:val="006651EC"/>
    <w:rsid w:val="006653B4"/>
    <w:rsid w:val="00665BBD"/>
    <w:rsid w:val="00665C14"/>
    <w:rsid w:val="00665D00"/>
    <w:rsid w:val="00665D7F"/>
    <w:rsid w:val="00665E72"/>
    <w:rsid w:val="00666457"/>
    <w:rsid w:val="00666B06"/>
    <w:rsid w:val="00666C68"/>
    <w:rsid w:val="00667254"/>
    <w:rsid w:val="006677E0"/>
    <w:rsid w:val="0067113B"/>
    <w:rsid w:val="00671892"/>
    <w:rsid w:val="00671BBA"/>
    <w:rsid w:val="00671C6D"/>
    <w:rsid w:val="006721D7"/>
    <w:rsid w:val="006722FF"/>
    <w:rsid w:val="00673634"/>
    <w:rsid w:val="00674430"/>
    <w:rsid w:val="0067490C"/>
    <w:rsid w:val="0067508D"/>
    <w:rsid w:val="00675F27"/>
    <w:rsid w:val="006768D8"/>
    <w:rsid w:val="00676B41"/>
    <w:rsid w:val="00677055"/>
    <w:rsid w:val="00677600"/>
    <w:rsid w:val="006778C1"/>
    <w:rsid w:val="00677D34"/>
    <w:rsid w:val="00677F07"/>
    <w:rsid w:val="00680F60"/>
    <w:rsid w:val="00681037"/>
    <w:rsid w:val="0068146E"/>
    <w:rsid w:val="00681CDF"/>
    <w:rsid w:val="00681E5A"/>
    <w:rsid w:val="00681F86"/>
    <w:rsid w:val="00682C32"/>
    <w:rsid w:val="00682C7C"/>
    <w:rsid w:val="00682FB5"/>
    <w:rsid w:val="006831E5"/>
    <w:rsid w:val="0068478C"/>
    <w:rsid w:val="006849E0"/>
    <w:rsid w:val="006853F8"/>
    <w:rsid w:val="0068555C"/>
    <w:rsid w:val="0068587F"/>
    <w:rsid w:val="00686A1E"/>
    <w:rsid w:val="0068711D"/>
    <w:rsid w:val="0068770A"/>
    <w:rsid w:val="00687FD7"/>
    <w:rsid w:val="006906CB"/>
    <w:rsid w:val="00690DD0"/>
    <w:rsid w:val="00690E00"/>
    <w:rsid w:val="00691261"/>
    <w:rsid w:val="00691BC7"/>
    <w:rsid w:val="00692FD3"/>
    <w:rsid w:val="006937AA"/>
    <w:rsid w:val="0069392C"/>
    <w:rsid w:val="00693D69"/>
    <w:rsid w:val="00694060"/>
    <w:rsid w:val="006943AA"/>
    <w:rsid w:val="00694F24"/>
    <w:rsid w:val="006955E1"/>
    <w:rsid w:val="0069699C"/>
    <w:rsid w:val="00696E41"/>
    <w:rsid w:val="00697304"/>
    <w:rsid w:val="006978CA"/>
    <w:rsid w:val="00697A03"/>
    <w:rsid w:val="006A0122"/>
    <w:rsid w:val="006A0D64"/>
    <w:rsid w:val="006A14CC"/>
    <w:rsid w:val="006A17C8"/>
    <w:rsid w:val="006A266F"/>
    <w:rsid w:val="006A29D6"/>
    <w:rsid w:val="006A2EBE"/>
    <w:rsid w:val="006A30EF"/>
    <w:rsid w:val="006A466F"/>
    <w:rsid w:val="006A4AFF"/>
    <w:rsid w:val="006A4CE4"/>
    <w:rsid w:val="006A5F80"/>
    <w:rsid w:val="006A60AC"/>
    <w:rsid w:val="006A6585"/>
    <w:rsid w:val="006A69D6"/>
    <w:rsid w:val="006A6B39"/>
    <w:rsid w:val="006A7900"/>
    <w:rsid w:val="006A7AE5"/>
    <w:rsid w:val="006A7FF2"/>
    <w:rsid w:val="006B05DA"/>
    <w:rsid w:val="006B08EF"/>
    <w:rsid w:val="006B1441"/>
    <w:rsid w:val="006B1463"/>
    <w:rsid w:val="006B164D"/>
    <w:rsid w:val="006B1917"/>
    <w:rsid w:val="006B1CE5"/>
    <w:rsid w:val="006B20FF"/>
    <w:rsid w:val="006B22F2"/>
    <w:rsid w:val="006B380D"/>
    <w:rsid w:val="006B3899"/>
    <w:rsid w:val="006B38E5"/>
    <w:rsid w:val="006B3C7F"/>
    <w:rsid w:val="006B3CED"/>
    <w:rsid w:val="006B4575"/>
    <w:rsid w:val="006B4EE8"/>
    <w:rsid w:val="006B4F34"/>
    <w:rsid w:val="006B627C"/>
    <w:rsid w:val="006B6F52"/>
    <w:rsid w:val="006B7203"/>
    <w:rsid w:val="006B7ADB"/>
    <w:rsid w:val="006C081E"/>
    <w:rsid w:val="006C1153"/>
    <w:rsid w:val="006C219A"/>
    <w:rsid w:val="006C295A"/>
    <w:rsid w:val="006C2BFA"/>
    <w:rsid w:val="006C3581"/>
    <w:rsid w:val="006C3AD1"/>
    <w:rsid w:val="006C3BF1"/>
    <w:rsid w:val="006C423F"/>
    <w:rsid w:val="006C43C2"/>
    <w:rsid w:val="006C4ED0"/>
    <w:rsid w:val="006C5366"/>
    <w:rsid w:val="006C5B90"/>
    <w:rsid w:val="006C6BC3"/>
    <w:rsid w:val="006C7E2D"/>
    <w:rsid w:val="006D12E9"/>
    <w:rsid w:val="006D13AC"/>
    <w:rsid w:val="006D1D81"/>
    <w:rsid w:val="006D1F47"/>
    <w:rsid w:val="006D2A2C"/>
    <w:rsid w:val="006D3AD0"/>
    <w:rsid w:val="006D3B08"/>
    <w:rsid w:val="006D479B"/>
    <w:rsid w:val="006D4B1A"/>
    <w:rsid w:val="006D5A34"/>
    <w:rsid w:val="006D619C"/>
    <w:rsid w:val="006D6E0F"/>
    <w:rsid w:val="006D70B9"/>
    <w:rsid w:val="006D719A"/>
    <w:rsid w:val="006D76EF"/>
    <w:rsid w:val="006D781E"/>
    <w:rsid w:val="006D794C"/>
    <w:rsid w:val="006D7AAA"/>
    <w:rsid w:val="006E057B"/>
    <w:rsid w:val="006E0E31"/>
    <w:rsid w:val="006E14C8"/>
    <w:rsid w:val="006E1503"/>
    <w:rsid w:val="006E22E8"/>
    <w:rsid w:val="006E27F6"/>
    <w:rsid w:val="006E36DB"/>
    <w:rsid w:val="006E3B8B"/>
    <w:rsid w:val="006E3EF0"/>
    <w:rsid w:val="006E404F"/>
    <w:rsid w:val="006E4CE5"/>
    <w:rsid w:val="006E5588"/>
    <w:rsid w:val="006E5FBE"/>
    <w:rsid w:val="006E65A3"/>
    <w:rsid w:val="006E65F1"/>
    <w:rsid w:val="006E6673"/>
    <w:rsid w:val="006E6D59"/>
    <w:rsid w:val="006E7007"/>
    <w:rsid w:val="006E73B3"/>
    <w:rsid w:val="006E78EE"/>
    <w:rsid w:val="006E7914"/>
    <w:rsid w:val="006E7E63"/>
    <w:rsid w:val="006E7E65"/>
    <w:rsid w:val="006F01F1"/>
    <w:rsid w:val="006F032E"/>
    <w:rsid w:val="006F0ACC"/>
    <w:rsid w:val="006F0E56"/>
    <w:rsid w:val="006F0EAF"/>
    <w:rsid w:val="006F1C70"/>
    <w:rsid w:val="006F1DC1"/>
    <w:rsid w:val="006F2F96"/>
    <w:rsid w:val="006F348A"/>
    <w:rsid w:val="006F377C"/>
    <w:rsid w:val="006F40D0"/>
    <w:rsid w:val="006F46E6"/>
    <w:rsid w:val="006F4CE0"/>
    <w:rsid w:val="006F50CB"/>
    <w:rsid w:val="006F57A0"/>
    <w:rsid w:val="006F5FBC"/>
    <w:rsid w:val="006F66B0"/>
    <w:rsid w:val="006F683E"/>
    <w:rsid w:val="006F7A86"/>
    <w:rsid w:val="006F7ABA"/>
    <w:rsid w:val="006F7F53"/>
    <w:rsid w:val="00700010"/>
    <w:rsid w:val="00701174"/>
    <w:rsid w:val="007011F6"/>
    <w:rsid w:val="007013F7"/>
    <w:rsid w:val="00701B1A"/>
    <w:rsid w:val="00701D28"/>
    <w:rsid w:val="00702376"/>
    <w:rsid w:val="007024F4"/>
    <w:rsid w:val="00702B9A"/>
    <w:rsid w:val="00703996"/>
    <w:rsid w:val="00705011"/>
    <w:rsid w:val="00705958"/>
    <w:rsid w:val="00706294"/>
    <w:rsid w:val="007064F0"/>
    <w:rsid w:val="00707589"/>
    <w:rsid w:val="00707AB9"/>
    <w:rsid w:val="00707B85"/>
    <w:rsid w:val="00707EC5"/>
    <w:rsid w:val="0071054F"/>
    <w:rsid w:val="007105BC"/>
    <w:rsid w:val="00711E14"/>
    <w:rsid w:val="00711FAE"/>
    <w:rsid w:val="00712330"/>
    <w:rsid w:val="007125E3"/>
    <w:rsid w:val="00712736"/>
    <w:rsid w:val="007128C1"/>
    <w:rsid w:val="00712DD2"/>
    <w:rsid w:val="00713447"/>
    <w:rsid w:val="0071392C"/>
    <w:rsid w:val="00714981"/>
    <w:rsid w:val="00714DDB"/>
    <w:rsid w:val="00714FA1"/>
    <w:rsid w:val="007151BA"/>
    <w:rsid w:val="007158AF"/>
    <w:rsid w:val="00715F4D"/>
    <w:rsid w:val="00716F9A"/>
    <w:rsid w:val="007175E1"/>
    <w:rsid w:val="007176FD"/>
    <w:rsid w:val="0071788A"/>
    <w:rsid w:val="00717D93"/>
    <w:rsid w:val="00717F6D"/>
    <w:rsid w:val="00720198"/>
    <w:rsid w:val="00720D10"/>
    <w:rsid w:val="00721007"/>
    <w:rsid w:val="00722C48"/>
    <w:rsid w:val="00723B88"/>
    <w:rsid w:val="007247DA"/>
    <w:rsid w:val="00724B69"/>
    <w:rsid w:val="007250DF"/>
    <w:rsid w:val="00726564"/>
    <w:rsid w:val="007265FD"/>
    <w:rsid w:val="00726964"/>
    <w:rsid w:val="00727D0A"/>
    <w:rsid w:val="0073103E"/>
    <w:rsid w:val="00731964"/>
    <w:rsid w:val="00731E00"/>
    <w:rsid w:val="00731E42"/>
    <w:rsid w:val="0073299F"/>
    <w:rsid w:val="0073334C"/>
    <w:rsid w:val="007337F2"/>
    <w:rsid w:val="00734627"/>
    <w:rsid w:val="007348F1"/>
    <w:rsid w:val="00734B12"/>
    <w:rsid w:val="007351B1"/>
    <w:rsid w:val="00735902"/>
    <w:rsid w:val="00736CE1"/>
    <w:rsid w:val="00736D6C"/>
    <w:rsid w:val="007370BF"/>
    <w:rsid w:val="00737E59"/>
    <w:rsid w:val="00737F74"/>
    <w:rsid w:val="00740291"/>
    <w:rsid w:val="00740616"/>
    <w:rsid w:val="00740988"/>
    <w:rsid w:val="00740F15"/>
    <w:rsid w:val="00741478"/>
    <w:rsid w:val="00741A29"/>
    <w:rsid w:val="00741C8D"/>
    <w:rsid w:val="00741FCF"/>
    <w:rsid w:val="00742153"/>
    <w:rsid w:val="0074251C"/>
    <w:rsid w:val="007428D6"/>
    <w:rsid w:val="00742905"/>
    <w:rsid w:val="00742BF7"/>
    <w:rsid w:val="00742ED1"/>
    <w:rsid w:val="00742F3D"/>
    <w:rsid w:val="00743144"/>
    <w:rsid w:val="00743A19"/>
    <w:rsid w:val="00744A0E"/>
    <w:rsid w:val="007452CF"/>
    <w:rsid w:val="007455E6"/>
    <w:rsid w:val="00745882"/>
    <w:rsid w:val="00745DAB"/>
    <w:rsid w:val="00746292"/>
    <w:rsid w:val="0074635C"/>
    <w:rsid w:val="00746794"/>
    <w:rsid w:val="00746DE6"/>
    <w:rsid w:val="00747C57"/>
    <w:rsid w:val="00747DAE"/>
    <w:rsid w:val="00747E42"/>
    <w:rsid w:val="00750F57"/>
    <w:rsid w:val="00751D8C"/>
    <w:rsid w:val="007520AB"/>
    <w:rsid w:val="00752524"/>
    <w:rsid w:val="0075303B"/>
    <w:rsid w:val="0075493D"/>
    <w:rsid w:val="00754A02"/>
    <w:rsid w:val="007557EC"/>
    <w:rsid w:val="00755997"/>
    <w:rsid w:val="00755B24"/>
    <w:rsid w:val="00755F65"/>
    <w:rsid w:val="0075617F"/>
    <w:rsid w:val="0075643F"/>
    <w:rsid w:val="0075674E"/>
    <w:rsid w:val="007568EA"/>
    <w:rsid w:val="00756A52"/>
    <w:rsid w:val="0075781A"/>
    <w:rsid w:val="007579F2"/>
    <w:rsid w:val="00757E7A"/>
    <w:rsid w:val="00760159"/>
    <w:rsid w:val="007608BB"/>
    <w:rsid w:val="0076149E"/>
    <w:rsid w:val="007615B3"/>
    <w:rsid w:val="00762412"/>
    <w:rsid w:val="00762ADC"/>
    <w:rsid w:val="00762E11"/>
    <w:rsid w:val="007634A5"/>
    <w:rsid w:val="007634A6"/>
    <w:rsid w:val="0076366D"/>
    <w:rsid w:val="00763E68"/>
    <w:rsid w:val="00763EE5"/>
    <w:rsid w:val="00764EB2"/>
    <w:rsid w:val="007652D2"/>
    <w:rsid w:val="00767163"/>
    <w:rsid w:val="00767171"/>
    <w:rsid w:val="007673A9"/>
    <w:rsid w:val="00767583"/>
    <w:rsid w:val="00767C11"/>
    <w:rsid w:val="00767D5B"/>
    <w:rsid w:val="0077042E"/>
    <w:rsid w:val="00770995"/>
    <w:rsid w:val="00771415"/>
    <w:rsid w:val="00771668"/>
    <w:rsid w:val="007717F1"/>
    <w:rsid w:val="007719F5"/>
    <w:rsid w:val="00771D6C"/>
    <w:rsid w:val="007727B6"/>
    <w:rsid w:val="00772820"/>
    <w:rsid w:val="0077356C"/>
    <w:rsid w:val="00773759"/>
    <w:rsid w:val="007745ED"/>
    <w:rsid w:val="00774B5F"/>
    <w:rsid w:val="007751D9"/>
    <w:rsid w:val="0077560D"/>
    <w:rsid w:val="0077566C"/>
    <w:rsid w:val="00775F1A"/>
    <w:rsid w:val="0077679C"/>
    <w:rsid w:val="007767BE"/>
    <w:rsid w:val="007767CD"/>
    <w:rsid w:val="00776BCF"/>
    <w:rsid w:val="00777326"/>
    <w:rsid w:val="0077770E"/>
    <w:rsid w:val="00780EEC"/>
    <w:rsid w:val="00782810"/>
    <w:rsid w:val="00782C43"/>
    <w:rsid w:val="007831E7"/>
    <w:rsid w:val="007835C3"/>
    <w:rsid w:val="007838D1"/>
    <w:rsid w:val="00783E90"/>
    <w:rsid w:val="00784163"/>
    <w:rsid w:val="00784928"/>
    <w:rsid w:val="00785694"/>
    <w:rsid w:val="00785C0E"/>
    <w:rsid w:val="00785C0F"/>
    <w:rsid w:val="0078612C"/>
    <w:rsid w:val="007864BA"/>
    <w:rsid w:val="00786DAC"/>
    <w:rsid w:val="00786E61"/>
    <w:rsid w:val="007876EC"/>
    <w:rsid w:val="007877A3"/>
    <w:rsid w:val="00787812"/>
    <w:rsid w:val="007879E8"/>
    <w:rsid w:val="00787C28"/>
    <w:rsid w:val="00790075"/>
    <w:rsid w:val="007919B0"/>
    <w:rsid w:val="00791E31"/>
    <w:rsid w:val="007921DA"/>
    <w:rsid w:val="00792C02"/>
    <w:rsid w:val="00792E52"/>
    <w:rsid w:val="0079352A"/>
    <w:rsid w:val="0079369F"/>
    <w:rsid w:val="007939C3"/>
    <w:rsid w:val="00794569"/>
    <w:rsid w:val="00795E8E"/>
    <w:rsid w:val="007976B2"/>
    <w:rsid w:val="0079772D"/>
    <w:rsid w:val="007A14DF"/>
    <w:rsid w:val="007A15F3"/>
    <w:rsid w:val="007A21B5"/>
    <w:rsid w:val="007A2B36"/>
    <w:rsid w:val="007A36E1"/>
    <w:rsid w:val="007A4068"/>
    <w:rsid w:val="007A4683"/>
    <w:rsid w:val="007A5239"/>
    <w:rsid w:val="007A5B8E"/>
    <w:rsid w:val="007A5E66"/>
    <w:rsid w:val="007A6805"/>
    <w:rsid w:val="007A7211"/>
    <w:rsid w:val="007A7279"/>
    <w:rsid w:val="007A7E36"/>
    <w:rsid w:val="007A7E80"/>
    <w:rsid w:val="007B0250"/>
    <w:rsid w:val="007B056F"/>
    <w:rsid w:val="007B09A1"/>
    <w:rsid w:val="007B0BD1"/>
    <w:rsid w:val="007B1968"/>
    <w:rsid w:val="007B1BC2"/>
    <w:rsid w:val="007B1C17"/>
    <w:rsid w:val="007B1D5C"/>
    <w:rsid w:val="007B1DD7"/>
    <w:rsid w:val="007B2534"/>
    <w:rsid w:val="007B26A6"/>
    <w:rsid w:val="007B2FB8"/>
    <w:rsid w:val="007B3171"/>
    <w:rsid w:val="007B3224"/>
    <w:rsid w:val="007B37D4"/>
    <w:rsid w:val="007B486D"/>
    <w:rsid w:val="007B5DA3"/>
    <w:rsid w:val="007B5DD7"/>
    <w:rsid w:val="007B5F15"/>
    <w:rsid w:val="007B619D"/>
    <w:rsid w:val="007B641C"/>
    <w:rsid w:val="007B6801"/>
    <w:rsid w:val="007B6821"/>
    <w:rsid w:val="007B6898"/>
    <w:rsid w:val="007B6BA2"/>
    <w:rsid w:val="007B7D0C"/>
    <w:rsid w:val="007C12EB"/>
    <w:rsid w:val="007C1E6E"/>
    <w:rsid w:val="007C203A"/>
    <w:rsid w:val="007C20DD"/>
    <w:rsid w:val="007C22DB"/>
    <w:rsid w:val="007C24D7"/>
    <w:rsid w:val="007C284E"/>
    <w:rsid w:val="007C2A68"/>
    <w:rsid w:val="007C3756"/>
    <w:rsid w:val="007C3DB3"/>
    <w:rsid w:val="007C3E52"/>
    <w:rsid w:val="007C3E85"/>
    <w:rsid w:val="007C419A"/>
    <w:rsid w:val="007C4270"/>
    <w:rsid w:val="007C4389"/>
    <w:rsid w:val="007C4B37"/>
    <w:rsid w:val="007C5232"/>
    <w:rsid w:val="007C6912"/>
    <w:rsid w:val="007C728E"/>
    <w:rsid w:val="007D09A6"/>
    <w:rsid w:val="007D0C9C"/>
    <w:rsid w:val="007D20DC"/>
    <w:rsid w:val="007D221A"/>
    <w:rsid w:val="007D44BC"/>
    <w:rsid w:val="007D456C"/>
    <w:rsid w:val="007D464A"/>
    <w:rsid w:val="007D4A89"/>
    <w:rsid w:val="007D52A2"/>
    <w:rsid w:val="007D5EDA"/>
    <w:rsid w:val="007D6317"/>
    <w:rsid w:val="007D63E8"/>
    <w:rsid w:val="007D6A38"/>
    <w:rsid w:val="007D6BBD"/>
    <w:rsid w:val="007D7CEF"/>
    <w:rsid w:val="007E0555"/>
    <w:rsid w:val="007E0993"/>
    <w:rsid w:val="007E0AF2"/>
    <w:rsid w:val="007E0CEF"/>
    <w:rsid w:val="007E16F0"/>
    <w:rsid w:val="007E18A3"/>
    <w:rsid w:val="007E19E5"/>
    <w:rsid w:val="007E2197"/>
    <w:rsid w:val="007E4107"/>
    <w:rsid w:val="007E4907"/>
    <w:rsid w:val="007E4AD7"/>
    <w:rsid w:val="007E5256"/>
    <w:rsid w:val="007E5CBB"/>
    <w:rsid w:val="007E6E93"/>
    <w:rsid w:val="007E6FF9"/>
    <w:rsid w:val="007E78FF"/>
    <w:rsid w:val="007F06F2"/>
    <w:rsid w:val="007F0883"/>
    <w:rsid w:val="007F0AA5"/>
    <w:rsid w:val="007F115C"/>
    <w:rsid w:val="007F1665"/>
    <w:rsid w:val="007F2282"/>
    <w:rsid w:val="007F2D13"/>
    <w:rsid w:val="007F2DA8"/>
    <w:rsid w:val="007F30FD"/>
    <w:rsid w:val="007F343C"/>
    <w:rsid w:val="007F3717"/>
    <w:rsid w:val="007F37D5"/>
    <w:rsid w:val="007F39AE"/>
    <w:rsid w:val="007F3C18"/>
    <w:rsid w:val="007F4983"/>
    <w:rsid w:val="007F4B1B"/>
    <w:rsid w:val="007F4C63"/>
    <w:rsid w:val="007F4E38"/>
    <w:rsid w:val="007F5067"/>
    <w:rsid w:val="007F60DF"/>
    <w:rsid w:val="007F76E2"/>
    <w:rsid w:val="007F79F3"/>
    <w:rsid w:val="00800499"/>
    <w:rsid w:val="00800DC6"/>
    <w:rsid w:val="00800FF5"/>
    <w:rsid w:val="0080153E"/>
    <w:rsid w:val="00801CCB"/>
    <w:rsid w:val="00801D1F"/>
    <w:rsid w:val="0080237C"/>
    <w:rsid w:val="008034B0"/>
    <w:rsid w:val="00803879"/>
    <w:rsid w:val="00804E76"/>
    <w:rsid w:val="0080540B"/>
    <w:rsid w:val="008065BE"/>
    <w:rsid w:val="00806EDA"/>
    <w:rsid w:val="00807447"/>
    <w:rsid w:val="0081040A"/>
    <w:rsid w:val="00810663"/>
    <w:rsid w:val="00810A4E"/>
    <w:rsid w:val="0081110E"/>
    <w:rsid w:val="0081136D"/>
    <w:rsid w:val="00811495"/>
    <w:rsid w:val="0081169E"/>
    <w:rsid w:val="00811C56"/>
    <w:rsid w:val="00812032"/>
    <w:rsid w:val="008123E7"/>
    <w:rsid w:val="008123F1"/>
    <w:rsid w:val="00812514"/>
    <w:rsid w:val="00813397"/>
    <w:rsid w:val="008134ED"/>
    <w:rsid w:val="00813BC3"/>
    <w:rsid w:val="00814286"/>
    <w:rsid w:val="00814D6C"/>
    <w:rsid w:val="00814EF1"/>
    <w:rsid w:val="00815180"/>
    <w:rsid w:val="008154E8"/>
    <w:rsid w:val="00815C8D"/>
    <w:rsid w:val="00815CF3"/>
    <w:rsid w:val="00815D1D"/>
    <w:rsid w:val="008170BB"/>
    <w:rsid w:val="00817437"/>
    <w:rsid w:val="00817F4B"/>
    <w:rsid w:val="0082140F"/>
    <w:rsid w:val="008226FE"/>
    <w:rsid w:val="00823241"/>
    <w:rsid w:val="008235C7"/>
    <w:rsid w:val="0082363A"/>
    <w:rsid w:val="00823893"/>
    <w:rsid w:val="00823E7F"/>
    <w:rsid w:val="00823F19"/>
    <w:rsid w:val="008246C5"/>
    <w:rsid w:val="008256ED"/>
    <w:rsid w:val="0082588E"/>
    <w:rsid w:val="0082637A"/>
    <w:rsid w:val="0082707E"/>
    <w:rsid w:val="008270E2"/>
    <w:rsid w:val="0082731F"/>
    <w:rsid w:val="0083009B"/>
    <w:rsid w:val="00830470"/>
    <w:rsid w:val="008305FF"/>
    <w:rsid w:val="008309D3"/>
    <w:rsid w:val="00830C07"/>
    <w:rsid w:val="00830C95"/>
    <w:rsid w:val="00830D23"/>
    <w:rsid w:val="00830EDE"/>
    <w:rsid w:val="00830FBC"/>
    <w:rsid w:val="00832131"/>
    <w:rsid w:val="00832897"/>
    <w:rsid w:val="00832EBF"/>
    <w:rsid w:val="00832FDE"/>
    <w:rsid w:val="0083326F"/>
    <w:rsid w:val="00833A03"/>
    <w:rsid w:val="00833B1C"/>
    <w:rsid w:val="00835331"/>
    <w:rsid w:val="00835731"/>
    <w:rsid w:val="008358EF"/>
    <w:rsid w:val="0083662C"/>
    <w:rsid w:val="00836ADB"/>
    <w:rsid w:val="0083711D"/>
    <w:rsid w:val="0083763F"/>
    <w:rsid w:val="00837CDF"/>
    <w:rsid w:val="008400C2"/>
    <w:rsid w:val="0084052C"/>
    <w:rsid w:val="00840C37"/>
    <w:rsid w:val="008422BC"/>
    <w:rsid w:val="008422C8"/>
    <w:rsid w:val="00842671"/>
    <w:rsid w:val="00842A57"/>
    <w:rsid w:val="0084367D"/>
    <w:rsid w:val="008438EA"/>
    <w:rsid w:val="00843AA4"/>
    <w:rsid w:val="00844240"/>
    <w:rsid w:val="00844566"/>
    <w:rsid w:val="00844652"/>
    <w:rsid w:val="0084477A"/>
    <w:rsid w:val="00844797"/>
    <w:rsid w:val="00845306"/>
    <w:rsid w:val="00845368"/>
    <w:rsid w:val="00845AC4"/>
    <w:rsid w:val="00846095"/>
    <w:rsid w:val="0084648F"/>
    <w:rsid w:val="00846908"/>
    <w:rsid w:val="0084718E"/>
    <w:rsid w:val="008473E2"/>
    <w:rsid w:val="008475E1"/>
    <w:rsid w:val="00847F3C"/>
    <w:rsid w:val="008509C4"/>
    <w:rsid w:val="00850EBA"/>
    <w:rsid w:val="00850F74"/>
    <w:rsid w:val="0085147A"/>
    <w:rsid w:val="00851984"/>
    <w:rsid w:val="008524BA"/>
    <w:rsid w:val="00852879"/>
    <w:rsid w:val="00852D86"/>
    <w:rsid w:val="00853273"/>
    <w:rsid w:val="00853A26"/>
    <w:rsid w:val="00854F40"/>
    <w:rsid w:val="008555A1"/>
    <w:rsid w:val="00856A06"/>
    <w:rsid w:val="00860165"/>
    <w:rsid w:val="00860246"/>
    <w:rsid w:val="00860FBC"/>
    <w:rsid w:val="0086167C"/>
    <w:rsid w:val="00862212"/>
    <w:rsid w:val="00862328"/>
    <w:rsid w:val="008626A6"/>
    <w:rsid w:val="00862EE5"/>
    <w:rsid w:val="00863B2A"/>
    <w:rsid w:val="00863D7A"/>
    <w:rsid w:val="0086400A"/>
    <w:rsid w:val="008643A6"/>
    <w:rsid w:val="00864490"/>
    <w:rsid w:val="0086503D"/>
    <w:rsid w:val="00865560"/>
    <w:rsid w:val="00865FDF"/>
    <w:rsid w:val="008663A7"/>
    <w:rsid w:val="00866E7E"/>
    <w:rsid w:val="00867022"/>
    <w:rsid w:val="00867CBC"/>
    <w:rsid w:val="008700C3"/>
    <w:rsid w:val="00870D55"/>
    <w:rsid w:val="00870E16"/>
    <w:rsid w:val="008712F0"/>
    <w:rsid w:val="00871AA3"/>
    <w:rsid w:val="00871D06"/>
    <w:rsid w:val="008722D4"/>
    <w:rsid w:val="00873383"/>
    <w:rsid w:val="00873984"/>
    <w:rsid w:val="00873B2C"/>
    <w:rsid w:val="0087541B"/>
    <w:rsid w:val="00875B78"/>
    <w:rsid w:val="00875C14"/>
    <w:rsid w:val="00875D77"/>
    <w:rsid w:val="00876C79"/>
    <w:rsid w:val="0088008F"/>
    <w:rsid w:val="00880166"/>
    <w:rsid w:val="00880432"/>
    <w:rsid w:val="00880592"/>
    <w:rsid w:val="00880D10"/>
    <w:rsid w:val="00880DA3"/>
    <w:rsid w:val="00881101"/>
    <w:rsid w:val="00881CD7"/>
    <w:rsid w:val="00881DA4"/>
    <w:rsid w:val="00882255"/>
    <w:rsid w:val="00882E8E"/>
    <w:rsid w:val="00883DEE"/>
    <w:rsid w:val="00883F72"/>
    <w:rsid w:val="00883FB4"/>
    <w:rsid w:val="0088434E"/>
    <w:rsid w:val="008854C8"/>
    <w:rsid w:val="00885823"/>
    <w:rsid w:val="008858C4"/>
    <w:rsid w:val="008858D3"/>
    <w:rsid w:val="008872EE"/>
    <w:rsid w:val="0089049E"/>
    <w:rsid w:val="00890ADA"/>
    <w:rsid w:val="00890BA0"/>
    <w:rsid w:val="008919F0"/>
    <w:rsid w:val="0089277A"/>
    <w:rsid w:val="00892C50"/>
    <w:rsid w:val="00892C93"/>
    <w:rsid w:val="00892F6C"/>
    <w:rsid w:val="0089322C"/>
    <w:rsid w:val="00893C7B"/>
    <w:rsid w:val="00893FDB"/>
    <w:rsid w:val="0089507C"/>
    <w:rsid w:val="008954B7"/>
    <w:rsid w:val="008954EF"/>
    <w:rsid w:val="0089586F"/>
    <w:rsid w:val="00895C70"/>
    <w:rsid w:val="0089647E"/>
    <w:rsid w:val="00896E67"/>
    <w:rsid w:val="00896F36"/>
    <w:rsid w:val="00897909"/>
    <w:rsid w:val="00897AD0"/>
    <w:rsid w:val="008A0CBC"/>
    <w:rsid w:val="008A137E"/>
    <w:rsid w:val="008A1E32"/>
    <w:rsid w:val="008A2848"/>
    <w:rsid w:val="008A29F8"/>
    <w:rsid w:val="008A3431"/>
    <w:rsid w:val="008A3AD5"/>
    <w:rsid w:val="008A4767"/>
    <w:rsid w:val="008A4800"/>
    <w:rsid w:val="008A4BFE"/>
    <w:rsid w:val="008A4ED9"/>
    <w:rsid w:val="008A572F"/>
    <w:rsid w:val="008A5E21"/>
    <w:rsid w:val="008A6516"/>
    <w:rsid w:val="008A77C6"/>
    <w:rsid w:val="008A7DCB"/>
    <w:rsid w:val="008A7DCC"/>
    <w:rsid w:val="008B005C"/>
    <w:rsid w:val="008B0990"/>
    <w:rsid w:val="008B15E9"/>
    <w:rsid w:val="008B16D4"/>
    <w:rsid w:val="008B173F"/>
    <w:rsid w:val="008B198F"/>
    <w:rsid w:val="008B38C4"/>
    <w:rsid w:val="008B4452"/>
    <w:rsid w:val="008B50EC"/>
    <w:rsid w:val="008B5730"/>
    <w:rsid w:val="008B5A13"/>
    <w:rsid w:val="008B6488"/>
    <w:rsid w:val="008B71A4"/>
    <w:rsid w:val="008C08E5"/>
    <w:rsid w:val="008C0CFA"/>
    <w:rsid w:val="008C0E67"/>
    <w:rsid w:val="008C1C44"/>
    <w:rsid w:val="008C24F7"/>
    <w:rsid w:val="008C3449"/>
    <w:rsid w:val="008C34CD"/>
    <w:rsid w:val="008C35A8"/>
    <w:rsid w:val="008C385C"/>
    <w:rsid w:val="008C3BC3"/>
    <w:rsid w:val="008C3BD0"/>
    <w:rsid w:val="008C468C"/>
    <w:rsid w:val="008C49A0"/>
    <w:rsid w:val="008C5D17"/>
    <w:rsid w:val="008C5F46"/>
    <w:rsid w:val="008C62C3"/>
    <w:rsid w:val="008C6368"/>
    <w:rsid w:val="008C64F9"/>
    <w:rsid w:val="008C76EA"/>
    <w:rsid w:val="008C7A51"/>
    <w:rsid w:val="008C7DA0"/>
    <w:rsid w:val="008D0052"/>
    <w:rsid w:val="008D0200"/>
    <w:rsid w:val="008D04B9"/>
    <w:rsid w:val="008D051D"/>
    <w:rsid w:val="008D09DE"/>
    <w:rsid w:val="008D0BBA"/>
    <w:rsid w:val="008D0D8A"/>
    <w:rsid w:val="008D0E9E"/>
    <w:rsid w:val="008D1272"/>
    <w:rsid w:val="008D1CFC"/>
    <w:rsid w:val="008D24B3"/>
    <w:rsid w:val="008D2C75"/>
    <w:rsid w:val="008D32A9"/>
    <w:rsid w:val="008D36A3"/>
    <w:rsid w:val="008D4946"/>
    <w:rsid w:val="008D55C3"/>
    <w:rsid w:val="008D5672"/>
    <w:rsid w:val="008D56ED"/>
    <w:rsid w:val="008D57C8"/>
    <w:rsid w:val="008D5BEE"/>
    <w:rsid w:val="008D634B"/>
    <w:rsid w:val="008D6538"/>
    <w:rsid w:val="008D6E4F"/>
    <w:rsid w:val="008D790B"/>
    <w:rsid w:val="008D7914"/>
    <w:rsid w:val="008D7F1A"/>
    <w:rsid w:val="008D7F2C"/>
    <w:rsid w:val="008E015B"/>
    <w:rsid w:val="008E04E6"/>
    <w:rsid w:val="008E0A8E"/>
    <w:rsid w:val="008E1519"/>
    <w:rsid w:val="008E2610"/>
    <w:rsid w:val="008E293E"/>
    <w:rsid w:val="008E2F51"/>
    <w:rsid w:val="008E345B"/>
    <w:rsid w:val="008E3B1B"/>
    <w:rsid w:val="008E3D40"/>
    <w:rsid w:val="008E477C"/>
    <w:rsid w:val="008E4A57"/>
    <w:rsid w:val="008E4E18"/>
    <w:rsid w:val="008E5668"/>
    <w:rsid w:val="008E5732"/>
    <w:rsid w:val="008E5F71"/>
    <w:rsid w:val="008E6064"/>
    <w:rsid w:val="008E655B"/>
    <w:rsid w:val="008E6B28"/>
    <w:rsid w:val="008E6E50"/>
    <w:rsid w:val="008E7ADD"/>
    <w:rsid w:val="008F00A2"/>
    <w:rsid w:val="008F0D04"/>
    <w:rsid w:val="008F1907"/>
    <w:rsid w:val="008F2159"/>
    <w:rsid w:val="008F253C"/>
    <w:rsid w:val="008F2AB9"/>
    <w:rsid w:val="008F2C26"/>
    <w:rsid w:val="008F2D03"/>
    <w:rsid w:val="008F2F74"/>
    <w:rsid w:val="008F2F85"/>
    <w:rsid w:val="008F3022"/>
    <w:rsid w:val="008F355E"/>
    <w:rsid w:val="008F3E0A"/>
    <w:rsid w:val="008F426F"/>
    <w:rsid w:val="008F46D3"/>
    <w:rsid w:val="008F5306"/>
    <w:rsid w:val="008F55B6"/>
    <w:rsid w:val="008F56ED"/>
    <w:rsid w:val="008F6610"/>
    <w:rsid w:val="008F6C6C"/>
    <w:rsid w:val="008F6ECF"/>
    <w:rsid w:val="008F7499"/>
    <w:rsid w:val="008F7C9C"/>
    <w:rsid w:val="009012D9"/>
    <w:rsid w:val="00901525"/>
    <w:rsid w:val="00901575"/>
    <w:rsid w:val="00901A99"/>
    <w:rsid w:val="009023C0"/>
    <w:rsid w:val="0090240B"/>
    <w:rsid w:val="00902760"/>
    <w:rsid w:val="00902AC2"/>
    <w:rsid w:val="00902B78"/>
    <w:rsid w:val="00903260"/>
    <w:rsid w:val="0090383E"/>
    <w:rsid w:val="00903A64"/>
    <w:rsid w:val="00903C57"/>
    <w:rsid w:val="00903E62"/>
    <w:rsid w:val="009042E1"/>
    <w:rsid w:val="0090477C"/>
    <w:rsid w:val="00904871"/>
    <w:rsid w:val="0090527C"/>
    <w:rsid w:val="009055B0"/>
    <w:rsid w:val="00905983"/>
    <w:rsid w:val="00905CEC"/>
    <w:rsid w:val="00905F36"/>
    <w:rsid w:val="00906983"/>
    <w:rsid w:val="00907F89"/>
    <w:rsid w:val="00910064"/>
    <w:rsid w:val="00910D29"/>
    <w:rsid w:val="009113A0"/>
    <w:rsid w:val="00911846"/>
    <w:rsid w:val="00912388"/>
    <w:rsid w:val="00912389"/>
    <w:rsid w:val="0091257D"/>
    <w:rsid w:val="00912CC9"/>
    <w:rsid w:val="0091358F"/>
    <w:rsid w:val="00913B32"/>
    <w:rsid w:val="0091407B"/>
    <w:rsid w:val="00914284"/>
    <w:rsid w:val="00914970"/>
    <w:rsid w:val="00914B81"/>
    <w:rsid w:val="0091512C"/>
    <w:rsid w:val="00915388"/>
    <w:rsid w:val="009157FD"/>
    <w:rsid w:val="00915841"/>
    <w:rsid w:val="00916477"/>
    <w:rsid w:val="009166CB"/>
    <w:rsid w:val="0091672F"/>
    <w:rsid w:val="00916C3A"/>
    <w:rsid w:val="00916CA2"/>
    <w:rsid w:val="00917817"/>
    <w:rsid w:val="00920245"/>
    <w:rsid w:val="00920875"/>
    <w:rsid w:val="00920DCE"/>
    <w:rsid w:val="00921BDA"/>
    <w:rsid w:val="00921E73"/>
    <w:rsid w:val="009221AA"/>
    <w:rsid w:val="00922571"/>
    <w:rsid w:val="00922CFD"/>
    <w:rsid w:val="00923BF2"/>
    <w:rsid w:val="00924055"/>
    <w:rsid w:val="00924440"/>
    <w:rsid w:val="0092519C"/>
    <w:rsid w:val="009251D0"/>
    <w:rsid w:val="00925A2A"/>
    <w:rsid w:val="009260D0"/>
    <w:rsid w:val="0092620F"/>
    <w:rsid w:val="009266DC"/>
    <w:rsid w:val="00926B47"/>
    <w:rsid w:val="0092726F"/>
    <w:rsid w:val="009279CA"/>
    <w:rsid w:val="00927D4B"/>
    <w:rsid w:val="0093026E"/>
    <w:rsid w:val="0093060B"/>
    <w:rsid w:val="00930761"/>
    <w:rsid w:val="00930A00"/>
    <w:rsid w:val="00930FFC"/>
    <w:rsid w:val="009318FA"/>
    <w:rsid w:val="00931B59"/>
    <w:rsid w:val="00931CE0"/>
    <w:rsid w:val="00932150"/>
    <w:rsid w:val="00932161"/>
    <w:rsid w:val="009325F3"/>
    <w:rsid w:val="00933501"/>
    <w:rsid w:val="00933648"/>
    <w:rsid w:val="00933DC1"/>
    <w:rsid w:val="00933EB8"/>
    <w:rsid w:val="009343A3"/>
    <w:rsid w:val="009343D2"/>
    <w:rsid w:val="00935013"/>
    <w:rsid w:val="009359BA"/>
    <w:rsid w:val="00935D05"/>
    <w:rsid w:val="009361CA"/>
    <w:rsid w:val="009364BF"/>
    <w:rsid w:val="009368FB"/>
    <w:rsid w:val="00936FAF"/>
    <w:rsid w:val="009372F4"/>
    <w:rsid w:val="0093749F"/>
    <w:rsid w:val="0094039A"/>
    <w:rsid w:val="009404D4"/>
    <w:rsid w:val="00940B00"/>
    <w:rsid w:val="0094155F"/>
    <w:rsid w:val="00941944"/>
    <w:rsid w:val="00941DF2"/>
    <w:rsid w:val="0094214D"/>
    <w:rsid w:val="00942941"/>
    <w:rsid w:val="00943FCB"/>
    <w:rsid w:val="0094512A"/>
    <w:rsid w:val="009452E2"/>
    <w:rsid w:val="00945457"/>
    <w:rsid w:val="0094566D"/>
    <w:rsid w:val="00945741"/>
    <w:rsid w:val="00947B55"/>
    <w:rsid w:val="009504A3"/>
    <w:rsid w:val="00950B97"/>
    <w:rsid w:val="00950C96"/>
    <w:rsid w:val="00951591"/>
    <w:rsid w:val="00951B45"/>
    <w:rsid w:val="0095245E"/>
    <w:rsid w:val="00952D3E"/>
    <w:rsid w:val="00952E9F"/>
    <w:rsid w:val="0095320E"/>
    <w:rsid w:val="009539BD"/>
    <w:rsid w:val="009544DD"/>
    <w:rsid w:val="00954F63"/>
    <w:rsid w:val="00955202"/>
    <w:rsid w:val="009557B6"/>
    <w:rsid w:val="0095588F"/>
    <w:rsid w:val="00955A95"/>
    <w:rsid w:val="00956184"/>
    <w:rsid w:val="009567F7"/>
    <w:rsid w:val="00956845"/>
    <w:rsid w:val="00957037"/>
    <w:rsid w:val="00957464"/>
    <w:rsid w:val="0095751E"/>
    <w:rsid w:val="00957684"/>
    <w:rsid w:val="00957AF9"/>
    <w:rsid w:val="00957BCE"/>
    <w:rsid w:val="00957C02"/>
    <w:rsid w:val="00957C74"/>
    <w:rsid w:val="00960384"/>
    <w:rsid w:val="009607C7"/>
    <w:rsid w:val="00960BCA"/>
    <w:rsid w:val="00960DEB"/>
    <w:rsid w:val="009610A5"/>
    <w:rsid w:val="00961B74"/>
    <w:rsid w:val="00961C39"/>
    <w:rsid w:val="00961F2C"/>
    <w:rsid w:val="00961F9D"/>
    <w:rsid w:val="00962485"/>
    <w:rsid w:val="009625C8"/>
    <w:rsid w:val="00962CA9"/>
    <w:rsid w:val="0096305C"/>
    <w:rsid w:val="0096306D"/>
    <w:rsid w:val="009646E1"/>
    <w:rsid w:val="0096522D"/>
    <w:rsid w:val="0096592E"/>
    <w:rsid w:val="00965ED7"/>
    <w:rsid w:val="00966764"/>
    <w:rsid w:val="00966A74"/>
    <w:rsid w:val="00966C95"/>
    <w:rsid w:val="00966F93"/>
    <w:rsid w:val="0096713D"/>
    <w:rsid w:val="00970180"/>
    <w:rsid w:val="00970531"/>
    <w:rsid w:val="00970617"/>
    <w:rsid w:val="0097076D"/>
    <w:rsid w:val="009708FF"/>
    <w:rsid w:val="00970C74"/>
    <w:rsid w:val="00970D09"/>
    <w:rsid w:val="00970FBA"/>
    <w:rsid w:val="00971DB2"/>
    <w:rsid w:val="00974247"/>
    <w:rsid w:val="009742A4"/>
    <w:rsid w:val="00974ECC"/>
    <w:rsid w:val="0097525B"/>
    <w:rsid w:val="0097528E"/>
    <w:rsid w:val="00976271"/>
    <w:rsid w:val="009767C6"/>
    <w:rsid w:val="00976959"/>
    <w:rsid w:val="00976C20"/>
    <w:rsid w:val="00976CE6"/>
    <w:rsid w:val="009802D3"/>
    <w:rsid w:val="00980439"/>
    <w:rsid w:val="00980CCC"/>
    <w:rsid w:val="00980D82"/>
    <w:rsid w:val="009813F2"/>
    <w:rsid w:val="00981428"/>
    <w:rsid w:val="00981DD9"/>
    <w:rsid w:val="00981ECD"/>
    <w:rsid w:val="009820C6"/>
    <w:rsid w:val="009824CF"/>
    <w:rsid w:val="00982C21"/>
    <w:rsid w:val="00982CB7"/>
    <w:rsid w:val="00982CBF"/>
    <w:rsid w:val="00983999"/>
    <w:rsid w:val="00983C0F"/>
    <w:rsid w:val="0098470E"/>
    <w:rsid w:val="00984C0C"/>
    <w:rsid w:val="0098517C"/>
    <w:rsid w:val="0098520E"/>
    <w:rsid w:val="00985513"/>
    <w:rsid w:val="009858BA"/>
    <w:rsid w:val="00986DA5"/>
    <w:rsid w:val="009903D0"/>
    <w:rsid w:val="0099046D"/>
    <w:rsid w:val="00990741"/>
    <w:rsid w:val="0099079A"/>
    <w:rsid w:val="009907AA"/>
    <w:rsid w:val="00990B84"/>
    <w:rsid w:val="00991D92"/>
    <w:rsid w:val="00992759"/>
    <w:rsid w:val="0099297A"/>
    <w:rsid w:val="00992CC7"/>
    <w:rsid w:val="00993462"/>
    <w:rsid w:val="00993E49"/>
    <w:rsid w:val="009941D5"/>
    <w:rsid w:val="0099493F"/>
    <w:rsid w:val="00994C0B"/>
    <w:rsid w:val="00994D3B"/>
    <w:rsid w:val="00994D98"/>
    <w:rsid w:val="00994E36"/>
    <w:rsid w:val="00994FA7"/>
    <w:rsid w:val="00995EBA"/>
    <w:rsid w:val="00996855"/>
    <w:rsid w:val="00996BE1"/>
    <w:rsid w:val="009A06C0"/>
    <w:rsid w:val="009A0938"/>
    <w:rsid w:val="009A09FF"/>
    <w:rsid w:val="009A0B9F"/>
    <w:rsid w:val="009A0F0F"/>
    <w:rsid w:val="009A1013"/>
    <w:rsid w:val="009A1E92"/>
    <w:rsid w:val="009A217F"/>
    <w:rsid w:val="009A244C"/>
    <w:rsid w:val="009A24DF"/>
    <w:rsid w:val="009A250F"/>
    <w:rsid w:val="009A2BA9"/>
    <w:rsid w:val="009A3059"/>
    <w:rsid w:val="009A353A"/>
    <w:rsid w:val="009A354F"/>
    <w:rsid w:val="009A44D8"/>
    <w:rsid w:val="009A4DEC"/>
    <w:rsid w:val="009A5456"/>
    <w:rsid w:val="009A5708"/>
    <w:rsid w:val="009A5899"/>
    <w:rsid w:val="009A5DB3"/>
    <w:rsid w:val="009A6DE7"/>
    <w:rsid w:val="009A744D"/>
    <w:rsid w:val="009A75BD"/>
    <w:rsid w:val="009A7939"/>
    <w:rsid w:val="009A7A6A"/>
    <w:rsid w:val="009B0DAB"/>
    <w:rsid w:val="009B14A9"/>
    <w:rsid w:val="009B22CB"/>
    <w:rsid w:val="009B3FEC"/>
    <w:rsid w:val="009B4501"/>
    <w:rsid w:val="009B4A6E"/>
    <w:rsid w:val="009B4F56"/>
    <w:rsid w:val="009B573E"/>
    <w:rsid w:val="009B5E6D"/>
    <w:rsid w:val="009B66D1"/>
    <w:rsid w:val="009B6A59"/>
    <w:rsid w:val="009B6B6F"/>
    <w:rsid w:val="009B6DB4"/>
    <w:rsid w:val="009B7133"/>
    <w:rsid w:val="009C017E"/>
    <w:rsid w:val="009C058F"/>
    <w:rsid w:val="009C149D"/>
    <w:rsid w:val="009C1520"/>
    <w:rsid w:val="009C1EF7"/>
    <w:rsid w:val="009C2690"/>
    <w:rsid w:val="009C2BE7"/>
    <w:rsid w:val="009C37C4"/>
    <w:rsid w:val="009C3AC4"/>
    <w:rsid w:val="009C41F7"/>
    <w:rsid w:val="009C4283"/>
    <w:rsid w:val="009C4920"/>
    <w:rsid w:val="009C4EA5"/>
    <w:rsid w:val="009C4F52"/>
    <w:rsid w:val="009C5B25"/>
    <w:rsid w:val="009C5C7B"/>
    <w:rsid w:val="009C70A4"/>
    <w:rsid w:val="009C726E"/>
    <w:rsid w:val="009C7766"/>
    <w:rsid w:val="009C7FBC"/>
    <w:rsid w:val="009D02F5"/>
    <w:rsid w:val="009D0341"/>
    <w:rsid w:val="009D07C0"/>
    <w:rsid w:val="009D0A10"/>
    <w:rsid w:val="009D0A7B"/>
    <w:rsid w:val="009D1D37"/>
    <w:rsid w:val="009D2750"/>
    <w:rsid w:val="009D31E7"/>
    <w:rsid w:val="009D3740"/>
    <w:rsid w:val="009D42B4"/>
    <w:rsid w:val="009D432C"/>
    <w:rsid w:val="009D470A"/>
    <w:rsid w:val="009D4731"/>
    <w:rsid w:val="009D4931"/>
    <w:rsid w:val="009D49EA"/>
    <w:rsid w:val="009D5478"/>
    <w:rsid w:val="009D5BEA"/>
    <w:rsid w:val="009D6201"/>
    <w:rsid w:val="009D64BD"/>
    <w:rsid w:val="009D6928"/>
    <w:rsid w:val="009D6DBA"/>
    <w:rsid w:val="009D6E9E"/>
    <w:rsid w:val="009D6ED2"/>
    <w:rsid w:val="009D72C7"/>
    <w:rsid w:val="009D7419"/>
    <w:rsid w:val="009D77EB"/>
    <w:rsid w:val="009D7D59"/>
    <w:rsid w:val="009E000D"/>
    <w:rsid w:val="009E0669"/>
    <w:rsid w:val="009E146A"/>
    <w:rsid w:val="009E16DE"/>
    <w:rsid w:val="009E1830"/>
    <w:rsid w:val="009E1AA4"/>
    <w:rsid w:val="009E20BD"/>
    <w:rsid w:val="009E2577"/>
    <w:rsid w:val="009E25A1"/>
    <w:rsid w:val="009E2697"/>
    <w:rsid w:val="009E39D6"/>
    <w:rsid w:val="009E3A30"/>
    <w:rsid w:val="009E3AF0"/>
    <w:rsid w:val="009E3EAD"/>
    <w:rsid w:val="009E4DE3"/>
    <w:rsid w:val="009E6B1B"/>
    <w:rsid w:val="009E72BA"/>
    <w:rsid w:val="009E7AAA"/>
    <w:rsid w:val="009F12B5"/>
    <w:rsid w:val="009F1405"/>
    <w:rsid w:val="009F177C"/>
    <w:rsid w:val="009F223C"/>
    <w:rsid w:val="009F2321"/>
    <w:rsid w:val="009F4BDC"/>
    <w:rsid w:val="009F50BF"/>
    <w:rsid w:val="009F51E6"/>
    <w:rsid w:val="009F520D"/>
    <w:rsid w:val="009F5705"/>
    <w:rsid w:val="009F5CDE"/>
    <w:rsid w:val="009F5F49"/>
    <w:rsid w:val="009F65CF"/>
    <w:rsid w:val="009F732B"/>
    <w:rsid w:val="009F754D"/>
    <w:rsid w:val="009F778B"/>
    <w:rsid w:val="009F7FB2"/>
    <w:rsid w:val="00A001AD"/>
    <w:rsid w:val="00A00AFE"/>
    <w:rsid w:val="00A00E8C"/>
    <w:rsid w:val="00A01C46"/>
    <w:rsid w:val="00A01E35"/>
    <w:rsid w:val="00A022A1"/>
    <w:rsid w:val="00A02C5C"/>
    <w:rsid w:val="00A03DBA"/>
    <w:rsid w:val="00A03E8A"/>
    <w:rsid w:val="00A04AB4"/>
    <w:rsid w:val="00A0550E"/>
    <w:rsid w:val="00A05EDB"/>
    <w:rsid w:val="00A06862"/>
    <w:rsid w:val="00A06AD5"/>
    <w:rsid w:val="00A06FED"/>
    <w:rsid w:val="00A104A7"/>
    <w:rsid w:val="00A1092D"/>
    <w:rsid w:val="00A11433"/>
    <w:rsid w:val="00A117A5"/>
    <w:rsid w:val="00A11BC5"/>
    <w:rsid w:val="00A11F9A"/>
    <w:rsid w:val="00A12F69"/>
    <w:rsid w:val="00A13913"/>
    <w:rsid w:val="00A13966"/>
    <w:rsid w:val="00A139B6"/>
    <w:rsid w:val="00A13A50"/>
    <w:rsid w:val="00A13EEE"/>
    <w:rsid w:val="00A144A5"/>
    <w:rsid w:val="00A1472D"/>
    <w:rsid w:val="00A15361"/>
    <w:rsid w:val="00A15820"/>
    <w:rsid w:val="00A1595E"/>
    <w:rsid w:val="00A160AE"/>
    <w:rsid w:val="00A1640A"/>
    <w:rsid w:val="00A1668F"/>
    <w:rsid w:val="00A167FC"/>
    <w:rsid w:val="00A16C07"/>
    <w:rsid w:val="00A17ED9"/>
    <w:rsid w:val="00A201A9"/>
    <w:rsid w:val="00A205D9"/>
    <w:rsid w:val="00A208A5"/>
    <w:rsid w:val="00A20B48"/>
    <w:rsid w:val="00A20C3F"/>
    <w:rsid w:val="00A20FC8"/>
    <w:rsid w:val="00A21F3A"/>
    <w:rsid w:val="00A22B2E"/>
    <w:rsid w:val="00A22B30"/>
    <w:rsid w:val="00A22DD7"/>
    <w:rsid w:val="00A2444C"/>
    <w:rsid w:val="00A253F1"/>
    <w:rsid w:val="00A267C5"/>
    <w:rsid w:val="00A2721D"/>
    <w:rsid w:val="00A273B1"/>
    <w:rsid w:val="00A275CD"/>
    <w:rsid w:val="00A279F5"/>
    <w:rsid w:val="00A27A4F"/>
    <w:rsid w:val="00A27E21"/>
    <w:rsid w:val="00A27F53"/>
    <w:rsid w:val="00A301CF"/>
    <w:rsid w:val="00A30826"/>
    <w:rsid w:val="00A3087B"/>
    <w:rsid w:val="00A30E06"/>
    <w:rsid w:val="00A3169B"/>
    <w:rsid w:val="00A31CE3"/>
    <w:rsid w:val="00A3214B"/>
    <w:rsid w:val="00A32E50"/>
    <w:rsid w:val="00A338B8"/>
    <w:rsid w:val="00A35497"/>
    <w:rsid w:val="00A35632"/>
    <w:rsid w:val="00A3579F"/>
    <w:rsid w:val="00A3580B"/>
    <w:rsid w:val="00A35D9F"/>
    <w:rsid w:val="00A363FE"/>
    <w:rsid w:val="00A36629"/>
    <w:rsid w:val="00A36A22"/>
    <w:rsid w:val="00A37B77"/>
    <w:rsid w:val="00A40E01"/>
    <w:rsid w:val="00A40EA6"/>
    <w:rsid w:val="00A4146B"/>
    <w:rsid w:val="00A41D99"/>
    <w:rsid w:val="00A420E3"/>
    <w:rsid w:val="00A4268C"/>
    <w:rsid w:val="00A42993"/>
    <w:rsid w:val="00A42B1B"/>
    <w:rsid w:val="00A4386A"/>
    <w:rsid w:val="00A43D9B"/>
    <w:rsid w:val="00A43F90"/>
    <w:rsid w:val="00A44403"/>
    <w:rsid w:val="00A444CB"/>
    <w:rsid w:val="00A4464A"/>
    <w:rsid w:val="00A44D37"/>
    <w:rsid w:val="00A45605"/>
    <w:rsid w:val="00A460F4"/>
    <w:rsid w:val="00A47AEA"/>
    <w:rsid w:val="00A507B3"/>
    <w:rsid w:val="00A50F06"/>
    <w:rsid w:val="00A51097"/>
    <w:rsid w:val="00A515EB"/>
    <w:rsid w:val="00A522C4"/>
    <w:rsid w:val="00A524B8"/>
    <w:rsid w:val="00A526C9"/>
    <w:rsid w:val="00A52B08"/>
    <w:rsid w:val="00A53EE2"/>
    <w:rsid w:val="00A54369"/>
    <w:rsid w:val="00A543FB"/>
    <w:rsid w:val="00A5470D"/>
    <w:rsid w:val="00A54999"/>
    <w:rsid w:val="00A54C87"/>
    <w:rsid w:val="00A54CE0"/>
    <w:rsid w:val="00A54E00"/>
    <w:rsid w:val="00A550D7"/>
    <w:rsid w:val="00A55582"/>
    <w:rsid w:val="00A556D5"/>
    <w:rsid w:val="00A55926"/>
    <w:rsid w:val="00A55C8F"/>
    <w:rsid w:val="00A5614C"/>
    <w:rsid w:val="00A56776"/>
    <w:rsid w:val="00A56879"/>
    <w:rsid w:val="00A5692D"/>
    <w:rsid w:val="00A573DD"/>
    <w:rsid w:val="00A57588"/>
    <w:rsid w:val="00A577B0"/>
    <w:rsid w:val="00A602DA"/>
    <w:rsid w:val="00A60B0E"/>
    <w:rsid w:val="00A60F22"/>
    <w:rsid w:val="00A622BE"/>
    <w:rsid w:val="00A62A81"/>
    <w:rsid w:val="00A6348A"/>
    <w:rsid w:val="00A63575"/>
    <w:rsid w:val="00A63581"/>
    <w:rsid w:val="00A636AD"/>
    <w:rsid w:val="00A63F7B"/>
    <w:rsid w:val="00A6427C"/>
    <w:rsid w:val="00A64B15"/>
    <w:rsid w:val="00A64C1F"/>
    <w:rsid w:val="00A64E35"/>
    <w:rsid w:val="00A65CEC"/>
    <w:rsid w:val="00A66218"/>
    <w:rsid w:val="00A66492"/>
    <w:rsid w:val="00A66952"/>
    <w:rsid w:val="00A669F2"/>
    <w:rsid w:val="00A66F00"/>
    <w:rsid w:val="00A67B80"/>
    <w:rsid w:val="00A67D1A"/>
    <w:rsid w:val="00A67FAB"/>
    <w:rsid w:val="00A71601"/>
    <w:rsid w:val="00A71D56"/>
    <w:rsid w:val="00A72813"/>
    <w:rsid w:val="00A72AAC"/>
    <w:rsid w:val="00A72DC8"/>
    <w:rsid w:val="00A738D2"/>
    <w:rsid w:val="00A739E4"/>
    <w:rsid w:val="00A742DA"/>
    <w:rsid w:val="00A74415"/>
    <w:rsid w:val="00A75881"/>
    <w:rsid w:val="00A7692A"/>
    <w:rsid w:val="00A77A27"/>
    <w:rsid w:val="00A800EE"/>
    <w:rsid w:val="00A8121F"/>
    <w:rsid w:val="00A8175C"/>
    <w:rsid w:val="00A81B69"/>
    <w:rsid w:val="00A82134"/>
    <w:rsid w:val="00A82181"/>
    <w:rsid w:val="00A82B15"/>
    <w:rsid w:val="00A82C21"/>
    <w:rsid w:val="00A82FE1"/>
    <w:rsid w:val="00A83972"/>
    <w:rsid w:val="00A839B0"/>
    <w:rsid w:val="00A83BD7"/>
    <w:rsid w:val="00A84163"/>
    <w:rsid w:val="00A8431E"/>
    <w:rsid w:val="00A844F3"/>
    <w:rsid w:val="00A8488C"/>
    <w:rsid w:val="00A84894"/>
    <w:rsid w:val="00A860F9"/>
    <w:rsid w:val="00A865D9"/>
    <w:rsid w:val="00A867FC"/>
    <w:rsid w:val="00A87065"/>
    <w:rsid w:val="00A8719F"/>
    <w:rsid w:val="00A874DF"/>
    <w:rsid w:val="00A877BF"/>
    <w:rsid w:val="00A87D55"/>
    <w:rsid w:val="00A87E81"/>
    <w:rsid w:val="00A905FA"/>
    <w:rsid w:val="00A90A34"/>
    <w:rsid w:val="00A91D3C"/>
    <w:rsid w:val="00A9246C"/>
    <w:rsid w:val="00A9384B"/>
    <w:rsid w:val="00A938D7"/>
    <w:rsid w:val="00A93B52"/>
    <w:rsid w:val="00A9424D"/>
    <w:rsid w:val="00A94772"/>
    <w:rsid w:val="00A94E00"/>
    <w:rsid w:val="00A95C84"/>
    <w:rsid w:val="00A95DA7"/>
    <w:rsid w:val="00A96178"/>
    <w:rsid w:val="00A961C6"/>
    <w:rsid w:val="00A96217"/>
    <w:rsid w:val="00A96C46"/>
    <w:rsid w:val="00A9736E"/>
    <w:rsid w:val="00A97D58"/>
    <w:rsid w:val="00AA0A79"/>
    <w:rsid w:val="00AA0CB6"/>
    <w:rsid w:val="00AA0D40"/>
    <w:rsid w:val="00AA123A"/>
    <w:rsid w:val="00AA1240"/>
    <w:rsid w:val="00AA131F"/>
    <w:rsid w:val="00AA137F"/>
    <w:rsid w:val="00AA1DB9"/>
    <w:rsid w:val="00AA24C6"/>
    <w:rsid w:val="00AA309F"/>
    <w:rsid w:val="00AA343F"/>
    <w:rsid w:val="00AA56A9"/>
    <w:rsid w:val="00AA56EB"/>
    <w:rsid w:val="00AA672F"/>
    <w:rsid w:val="00AA6A25"/>
    <w:rsid w:val="00AA6E84"/>
    <w:rsid w:val="00AA6EFF"/>
    <w:rsid w:val="00AA6F8F"/>
    <w:rsid w:val="00AA7041"/>
    <w:rsid w:val="00AA7671"/>
    <w:rsid w:val="00AB01F0"/>
    <w:rsid w:val="00AB0B02"/>
    <w:rsid w:val="00AB1395"/>
    <w:rsid w:val="00AB1F1D"/>
    <w:rsid w:val="00AB3953"/>
    <w:rsid w:val="00AB40B6"/>
    <w:rsid w:val="00AB459C"/>
    <w:rsid w:val="00AB4FB9"/>
    <w:rsid w:val="00AB59A7"/>
    <w:rsid w:val="00AB60CB"/>
    <w:rsid w:val="00AB62CE"/>
    <w:rsid w:val="00AB6691"/>
    <w:rsid w:val="00AB66E2"/>
    <w:rsid w:val="00AB6810"/>
    <w:rsid w:val="00AB689A"/>
    <w:rsid w:val="00AB7EB9"/>
    <w:rsid w:val="00AB7FE5"/>
    <w:rsid w:val="00AC0D78"/>
    <w:rsid w:val="00AC139A"/>
    <w:rsid w:val="00AC14C2"/>
    <w:rsid w:val="00AC1512"/>
    <w:rsid w:val="00AC1590"/>
    <w:rsid w:val="00AC2332"/>
    <w:rsid w:val="00AC3204"/>
    <w:rsid w:val="00AC4488"/>
    <w:rsid w:val="00AC536A"/>
    <w:rsid w:val="00AC5928"/>
    <w:rsid w:val="00AC5D25"/>
    <w:rsid w:val="00AC61B5"/>
    <w:rsid w:val="00AC624C"/>
    <w:rsid w:val="00AC6601"/>
    <w:rsid w:val="00AC66BE"/>
    <w:rsid w:val="00AC6D3A"/>
    <w:rsid w:val="00AC728F"/>
    <w:rsid w:val="00AC77A3"/>
    <w:rsid w:val="00AD008A"/>
    <w:rsid w:val="00AD0868"/>
    <w:rsid w:val="00AD0A43"/>
    <w:rsid w:val="00AD0B6D"/>
    <w:rsid w:val="00AD2065"/>
    <w:rsid w:val="00AD278C"/>
    <w:rsid w:val="00AD347C"/>
    <w:rsid w:val="00AD3BCE"/>
    <w:rsid w:val="00AD3FEE"/>
    <w:rsid w:val="00AD5CF8"/>
    <w:rsid w:val="00AD5F13"/>
    <w:rsid w:val="00AD601E"/>
    <w:rsid w:val="00AD6C2E"/>
    <w:rsid w:val="00AD6EE7"/>
    <w:rsid w:val="00AE0135"/>
    <w:rsid w:val="00AE023F"/>
    <w:rsid w:val="00AE0FAD"/>
    <w:rsid w:val="00AE14B1"/>
    <w:rsid w:val="00AE1675"/>
    <w:rsid w:val="00AE2868"/>
    <w:rsid w:val="00AE2913"/>
    <w:rsid w:val="00AE316A"/>
    <w:rsid w:val="00AE3AC0"/>
    <w:rsid w:val="00AE4AF9"/>
    <w:rsid w:val="00AE4B4D"/>
    <w:rsid w:val="00AE50FF"/>
    <w:rsid w:val="00AE51F4"/>
    <w:rsid w:val="00AE52AB"/>
    <w:rsid w:val="00AE5651"/>
    <w:rsid w:val="00AE576F"/>
    <w:rsid w:val="00AE5902"/>
    <w:rsid w:val="00AE5F0C"/>
    <w:rsid w:val="00AE709E"/>
    <w:rsid w:val="00AF0F49"/>
    <w:rsid w:val="00AF1E6B"/>
    <w:rsid w:val="00AF2215"/>
    <w:rsid w:val="00AF286B"/>
    <w:rsid w:val="00AF30C1"/>
    <w:rsid w:val="00AF4068"/>
    <w:rsid w:val="00AF467A"/>
    <w:rsid w:val="00AF489B"/>
    <w:rsid w:val="00AF4B9B"/>
    <w:rsid w:val="00AF52F0"/>
    <w:rsid w:val="00AF5F35"/>
    <w:rsid w:val="00AF7406"/>
    <w:rsid w:val="00AF7610"/>
    <w:rsid w:val="00AF7E45"/>
    <w:rsid w:val="00AF7E47"/>
    <w:rsid w:val="00AF7ECA"/>
    <w:rsid w:val="00B00041"/>
    <w:rsid w:val="00B00231"/>
    <w:rsid w:val="00B008A7"/>
    <w:rsid w:val="00B008EB"/>
    <w:rsid w:val="00B00F0F"/>
    <w:rsid w:val="00B015F1"/>
    <w:rsid w:val="00B017D4"/>
    <w:rsid w:val="00B0199A"/>
    <w:rsid w:val="00B02286"/>
    <w:rsid w:val="00B028DA"/>
    <w:rsid w:val="00B02F98"/>
    <w:rsid w:val="00B0371D"/>
    <w:rsid w:val="00B03EA5"/>
    <w:rsid w:val="00B0528B"/>
    <w:rsid w:val="00B053C9"/>
    <w:rsid w:val="00B067A7"/>
    <w:rsid w:val="00B06C3C"/>
    <w:rsid w:val="00B06F83"/>
    <w:rsid w:val="00B07CA6"/>
    <w:rsid w:val="00B07E42"/>
    <w:rsid w:val="00B07FDA"/>
    <w:rsid w:val="00B10549"/>
    <w:rsid w:val="00B10708"/>
    <w:rsid w:val="00B10AA4"/>
    <w:rsid w:val="00B10B93"/>
    <w:rsid w:val="00B118CC"/>
    <w:rsid w:val="00B12FF6"/>
    <w:rsid w:val="00B13347"/>
    <w:rsid w:val="00B13590"/>
    <w:rsid w:val="00B13681"/>
    <w:rsid w:val="00B1400F"/>
    <w:rsid w:val="00B14040"/>
    <w:rsid w:val="00B145BC"/>
    <w:rsid w:val="00B152EC"/>
    <w:rsid w:val="00B15674"/>
    <w:rsid w:val="00B15FC2"/>
    <w:rsid w:val="00B16319"/>
    <w:rsid w:val="00B16D87"/>
    <w:rsid w:val="00B1723A"/>
    <w:rsid w:val="00B178A7"/>
    <w:rsid w:val="00B17D8F"/>
    <w:rsid w:val="00B2014C"/>
    <w:rsid w:val="00B210EF"/>
    <w:rsid w:val="00B220C9"/>
    <w:rsid w:val="00B229DC"/>
    <w:rsid w:val="00B22CF2"/>
    <w:rsid w:val="00B22D93"/>
    <w:rsid w:val="00B23202"/>
    <w:rsid w:val="00B238A7"/>
    <w:rsid w:val="00B24569"/>
    <w:rsid w:val="00B249D1"/>
    <w:rsid w:val="00B2520D"/>
    <w:rsid w:val="00B255BB"/>
    <w:rsid w:val="00B25BBF"/>
    <w:rsid w:val="00B25DA9"/>
    <w:rsid w:val="00B26C2D"/>
    <w:rsid w:val="00B26EA8"/>
    <w:rsid w:val="00B277B1"/>
    <w:rsid w:val="00B27BA8"/>
    <w:rsid w:val="00B27CE5"/>
    <w:rsid w:val="00B27D51"/>
    <w:rsid w:val="00B27E2C"/>
    <w:rsid w:val="00B30B76"/>
    <w:rsid w:val="00B3165A"/>
    <w:rsid w:val="00B31B7A"/>
    <w:rsid w:val="00B31B92"/>
    <w:rsid w:val="00B31C9A"/>
    <w:rsid w:val="00B321B3"/>
    <w:rsid w:val="00B3288B"/>
    <w:rsid w:val="00B33267"/>
    <w:rsid w:val="00B34E92"/>
    <w:rsid w:val="00B37083"/>
    <w:rsid w:val="00B37810"/>
    <w:rsid w:val="00B37DB7"/>
    <w:rsid w:val="00B40105"/>
    <w:rsid w:val="00B4096D"/>
    <w:rsid w:val="00B41008"/>
    <w:rsid w:val="00B410A0"/>
    <w:rsid w:val="00B41408"/>
    <w:rsid w:val="00B41BD4"/>
    <w:rsid w:val="00B4202D"/>
    <w:rsid w:val="00B422BA"/>
    <w:rsid w:val="00B42482"/>
    <w:rsid w:val="00B42921"/>
    <w:rsid w:val="00B42943"/>
    <w:rsid w:val="00B42AB4"/>
    <w:rsid w:val="00B42C03"/>
    <w:rsid w:val="00B43255"/>
    <w:rsid w:val="00B432F6"/>
    <w:rsid w:val="00B43DFB"/>
    <w:rsid w:val="00B4453D"/>
    <w:rsid w:val="00B44768"/>
    <w:rsid w:val="00B451C8"/>
    <w:rsid w:val="00B45E47"/>
    <w:rsid w:val="00B46719"/>
    <w:rsid w:val="00B479FE"/>
    <w:rsid w:val="00B50AE7"/>
    <w:rsid w:val="00B51295"/>
    <w:rsid w:val="00B5138B"/>
    <w:rsid w:val="00B517E5"/>
    <w:rsid w:val="00B51DF2"/>
    <w:rsid w:val="00B51E30"/>
    <w:rsid w:val="00B52920"/>
    <w:rsid w:val="00B52C11"/>
    <w:rsid w:val="00B53283"/>
    <w:rsid w:val="00B536ED"/>
    <w:rsid w:val="00B53E73"/>
    <w:rsid w:val="00B54343"/>
    <w:rsid w:val="00B54FA4"/>
    <w:rsid w:val="00B56BA7"/>
    <w:rsid w:val="00B57096"/>
    <w:rsid w:val="00B5790E"/>
    <w:rsid w:val="00B579F9"/>
    <w:rsid w:val="00B57EDD"/>
    <w:rsid w:val="00B601ED"/>
    <w:rsid w:val="00B60A2C"/>
    <w:rsid w:val="00B60EE2"/>
    <w:rsid w:val="00B60F20"/>
    <w:rsid w:val="00B60F8D"/>
    <w:rsid w:val="00B6112A"/>
    <w:rsid w:val="00B62048"/>
    <w:rsid w:val="00B626A6"/>
    <w:rsid w:val="00B6347C"/>
    <w:rsid w:val="00B63E97"/>
    <w:rsid w:val="00B63F5B"/>
    <w:rsid w:val="00B65D3F"/>
    <w:rsid w:val="00B664F5"/>
    <w:rsid w:val="00B67851"/>
    <w:rsid w:val="00B7111E"/>
    <w:rsid w:val="00B714E6"/>
    <w:rsid w:val="00B71811"/>
    <w:rsid w:val="00B71A23"/>
    <w:rsid w:val="00B72018"/>
    <w:rsid w:val="00B72E2A"/>
    <w:rsid w:val="00B7358D"/>
    <w:rsid w:val="00B73763"/>
    <w:rsid w:val="00B74A02"/>
    <w:rsid w:val="00B7583E"/>
    <w:rsid w:val="00B75854"/>
    <w:rsid w:val="00B76512"/>
    <w:rsid w:val="00B76ECF"/>
    <w:rsid w:val="00B80580"/>
    <w:rsid w:val="00B80B0B"/>
    <w:rsid w:val="00B81010"/>
    <w:rsid w:val="00B81207"/>
    <w:rsid w:val="00B813B9"/>
    <w:rsid w:val="00B81E0D"/>
    <w:rsid w:val="00B82600"/>
    <w:rsid w:val="00B82A15"/>
    <w:rsid w:val="00B82E2F"/>
    <w:rsid w:val="00B83119"/>
    <w:rsid w:val="00B835B9"/>
    <w:rsid w:val="00B846D3"/>
    <w:rsid w:val="00B84817"/>
    <w:rsid w:val="00B84EA3"/>
    <w:rsid w:val="00B84ED9"/>
    <w:rsid w:val="00B851A0"/>
    <w:rsid w:val="00B85342"/>
    <w:rsid w:val="00B86BF4"/>
    <w:rsid w:val="00B86F97"/>
    <w:rsid w:val="00B87DDB"/>
    <w:rsid w:val="00B90B3D"/>
    <w:rsid w:val="00B912E3"/>
    <w:rsid w:val="00B91355"/>
    <w:rsid w:val="00B91CC0"/>
    <w:rsid w:val="00B92427"/>
    <w:rsid w:val="00B92C61"/>
    <w:rsid w:val="00B936E4"/>
    <w:rsid w:val="00B93B20"/>
    <w:rsid w:val="00B93D2D"/>
    <w:rsid w:val="00B94683"/>
    <w:rsid w:val="00B94807"/>
    <w:rsid w:val="00B954A5"/>
    <w:rsid w:val="00B95F3F"/>
    <w:rsid w:val="00B9654A"/>
    <w:rsid w:val="00B96715"/>
    <w:rsid w:val="00B96D50"/>
    <w:rsid w:val="00B970F7"/>
    <w:rsid w:val="00B9724D"/>
    <w:rsid w:val="00B973AB"/>
    <w:rsid w:val="00B974F9"/>
    <w:rsid w:val="00B9797E"/>
    <w:rsid w:val="00B97ED8"/>
    <w:rsid w:val="00BA0062"/>
    <w:rsid w:val="00BA02C9"/>
    <w:rsid w:val="00BA04DC"/>
    <w:rsid w:val="00BA0CA1"/>
    <w:rsid w:val="00BA1374"/>
    <w:rsid w:val="00BA300F"/>
    <w:rsid w:val="00BA31B7"/>
    <w:rsid w:val="00BA3DB3"/>
    <w:rsid w:val="00BA3F4E"/>
    <w:rsid w:val="00BA4F41"/>
    <w:rsid w:val="00BA4FBA"/>
    <w:rsid w:val="00BA599E"/>
    <w:rsid w:val="00BA5B83"/>
    <w:rsid w:val="00BA5B9F"/>
    <w:rsid w:val="00BA5E42"/>
    <w:rsid w:val="00BA7148"/>
    <w:rsid w:val="00BB0089"/>
    <w:rsid w:val="00BB0DC6"/>
    <w:rsid w:val="00BB165E"/>
    <w:rsid w:val="00BB244F"/>
    <w:rsid w:val="00BB2596"/>
    <w:rsid w:val="00BB3D0C"/>
    <w:rsid w:val="00BB3F4E"/>
    <w:rsid w:val="00BB48F5"/>
    <w:rsid w:val="00BB52F1"/>
    <w:rsid w:val="00BB589F"/>
    <w:rsid w:val="00BB5A0D"/>
    <w:rsid w:val="00BB7785"/>
    <w:rsid w:val="00BC04F1"/>
    <w:rsid w:val="00BC0A77"/>
    <w:rsid w:val="00BC1C7B"/>
    <w:rsid w:val="00BC32EC"/>
    <w:rsid w:val="00BC4241"/>
    <w:rsid w:val="00BC461F"/>
    <w:rsid w:val="00BC4B72"/>
    <w:rsid w:val="00BC4B77"/>
    <w:rsid w:val="00BC4B7E"/>
    <w:rsid w:val="00BC56A0"/>
    <w:rsid w:val="00BC5BE4"/>
    <w:rsid w:val="00BC5EFA"/>
    <w:rsid w:val="00BC6478"/>
    <w:rsid w:val="00BC64B0"/>
    <w:rsid w:val="00BC6C95"/>
    <w:rsid w:val="00BD0E2D"/>
    <w:rsid w:val="00BD1553"/>
    <w:rsid w:val="00BD1EDC"/>
    <w:rsid w:val="00BD203D"/>
    <w:rsid w:val="00BD20AE"/>
    <w:rsid w:val="00BD2E8E"/>
    <w:rsid w:val="00BD4379"/>
    <w:rsid w:val="00BD44D4"/>
    <w:rsid w:val="00BD5496"/>
    <w:rsid w:val="00BD5EA2"/>
    <w:rsid w:val="00BD6A1F"/>
    <w:rsid w:val="00BD6C58"/>
    <w:rsid w:val="00BD73DD"/>
    <w:rsid w:val="00BD77A7"/>
    <w:rsid w:val="00BE0861"/>
    <w:rsid w:val="00BE1413"/>
    <w:rsid w:val="00BE1840"/>
    <w:rsid w:val="00BE1FA7"/>
    <w:rsid w:val="00BE22C2"/>
    <w:rsid w:val="00BE2408"/>
    <w:rsid w:val="00BE2709"/>
    <w:rsid w:val="00BE282A"/>
    <w:rsid w:val="00BE2B5D"/>
    <w:rsid w:val="00BE2D79"/>
    <w:rsid w:val="00BE412D"/>
    <w:rsid w:val="00BE45A1"/>
    <w:rsid w:val="00BE45B5"/>
    <w:rsid w:val="00BE4C9A"/>
    <w:rsid w:val="00BE5835"/>
    <w:rsid w:val="00BE5AD7"/>
    <w:rsid w:val="00BE5B4E"/>
    <w:rsid w:val="00BE602B"/>
    <w:rsid w:val="00BE6220"/>
    <w:rsid w:val="00BE6360"/>
    <w:rsid w:val="00BE67C7"/>
    <w:rsid w:val="00BE685C"/>
    <w:rsid w:val="00BF008B"/>
    <w:rsid w:val="00BF00D9"/>
    <w:rsid w:val="00BF0A6F"/>
    <w:rsid w:val="00BF147A"/>
    <w:rsid w:val="00BF28AC"/>
    <w:rsid w:val="00BF2D77"/>
    <w:rsid w:val="00BF2E69"/>
    <w:rsid w:val="00BF30C2"/>
    <w:rsid w:val="00BF323E"/>
    <w:rsid w:val="00BF3593"/>
    <w:rsid w:val="00BF3A49"/>
    <w:rsid w:val="00BF46C1"/>
    <w:rsid w:val="00BF4B05"/>
    <w:rsid w:val="00BF5057"/>
    <w:rsid w:val="00BF5FB8"/>
    <w:rsid w:val="00BF602C"/>
    <w:rsid w:val="00BF611A"/>
    <w:rsid w:val="00BF6AF2"/>
    <w:rsid w:val="00BF7323"/>
    <w:rsid w:val="00BF7C8E"/>
    <w:rsid w:val="00C007E2"/>
    <w:rsid w:val="00C00BF1"/>
    <w:rsid w:val="00C0115E"/>
    <w:rsid w:val="00C01738"/>
    <w:rsid w:val="00C01768"/>
    <w:rsid w:val="00C01D17"/>
    <w:rsid w:val="00C02DF8"/>
    <w:rsid w:val="00C032B4"/>
    <w:rsid w:val="00C03F24"/>
    <w:rsid w:val="00C043B1"/>
    <w:rsid w:val="00C04BDF"/>
    <w:rsid w:val="00C04C7C"/>
    <w:rsid w:val="00C04CFA"/>
    <w:rsid w:val="00C05FBD"/>
    <w:rsid w:val="00C0772F"/>
    <w:rsid w:val="00C07B14"/>
    <w:rsid w:val="00C07D42"/>
    <w:rsid w:val="00C1020E"/>
    <w:rsid w:val="00C109BA"/>
    <w:rsid w:val="00C12FC2"/>
    <w:rsid w:val="00C133D6"/>
    <w:rsid w:val="00C13C10"/>
    <w:rsid w:val="00C149C6"/>
    <w:rsid w:val="00C157B6"/>
    <w:rsid w:val="00C15EC1"/>
    <w:rsid w:val="00C1677A"/>
    <w:rsid w:val="00C16EF5"/>
    <w:rsid w:val="00C1708A"/>
    <w:rsid w:val="00C174E0"/>
    <w:rsid w:val="00C176B0"/>
    <w:rsid w:val="00C17D14"/>
    <w:rsid w:val="00C20449"/>
    <w:rsid w:val="00C2066C"/>
    <w:rsid w:val="00C207D5"/>
    <w:rsid w:val="00C21082"/>
    <w:rsid w:val="00C225E9"/>
    <w:rsid w:val="00C23A31"/>
    <w:rsid w:val="00C243F6"/>
    <w:rsid w:val="00C248DA"/>
    <w:rsid w:val="00C24D38"/>
    <w:rsid w:val="00C25E5B"/>
    <w:rsid w:val="00C2611E"/>
    <w:rsid w:val="00C26C13"/>
    <w:rsid w:val="00C26E1E"/>
    <w:rsid w:val="00C27298"/>
    <w:rsid w:val="00C27516"/>
    <w:rsid w:val="00C27B38"/>
    <w:rsid w:val="00C302F6"/>
    <w:rsid w:val="00C30395"/>
    <w:rsid w:val="00C30605"/>
    <w:rsid w:val="00C3101A"/>
    <w:rsid w:val="00C31ABF"/>
    <w:rsid w:val="00C31FC8"/>
    <w:rsid w:val="00C32E7F"/>
    <w:rsid w:val="00C33A7D"/>
    <w:rsid w:val="00C3472A"/>
    <w:rsid w:val="00C349B4"/>
    <w:rsid w:val="00C3518C"/>
    <w:rsid w:val="00C351C1"/>
    <w:rsid w:val="00C35A52"/>
    <w:rsid w:val="00C3680B"/>
    <w:rsid w:val="00C36F38"/>
    <w:rsid w:val="00C371F0"/>
    <w:rsid w:val="00C375DD"/>
    <w:rsid w:val="00C377F1"/>
    <w:rsid w:val="00C37AC8"/>
    <w:rsid w:val="00C37B35"/>
    <w:rsid w:val="00C37DDB"/>
    <w:rsid w:val="00C37DE2"/>
    <w:rsid w:val="00C409A6"/>
    <w:rsid w:val="00C41781"/>
    <w:rsid w:val="00C419CE"/>
    <w:rsid w:val="00C42724"/>
    <w:rsid w:val="00C42B0B"/>
    <w:rsid w:val="00C42BF7"/>
    <w:rsid w:val="00C4396A"/>
    <w:rsid w:val="00C43C6E"/>
    <w:rsid w:val="00C440B2"/>
    <w:rsid w:val="00C441F6"/>
    <w:rsid w:val="00C44304"/>
    <w:rsid w:val="00C44A50"/>
    <w:rsid w:val="00C4509E"/>
    <w:rsid w:val="00C45286"/>
    <w:rsid w:val="00C452D8"/>
    <w:rsid w:val="00C45324"/>
    <w:rsid w:val="00C45DB4"/>
    <w:rsid w:val="00C45E0E"/>
    <w:rsid w:val="00C45FB0"/>
    <w:rsid w:val="00C46635"/>
    <w:rsid w:val="00C46887"/>
    <w:rsid w:val="00C4689D"/>
    <w:rsid w:val="00C4766B"/>
    <w:rsid w:val="00C47970"/>
    <w:rsid w:val="00C47B33"/>
    <w:rsid w:val="00C50950"/>
    <w:rsid w:val="00C51D50"/>
    <w:rsid w:val="00C523B7"/>
    <w:rsid w:val="00C5251C"/>
    <w:rsid w:val="00C52A01"/>
    <w:rsid w:val="00C52EAF"/>
    <w:rsid w:val="00C53184"/>
    <w:rsid w:val="00C53276"/>
    <w:rsid w:val="00C539DB"/>
    <w:rsid w:val="00C54399"/>
    <w:rsid w:val="00C54A53"/>
    <w:rsid w:val="00C54D65"/>
    <w:rsid w:val="00C54E91"/>
    <w:rsid w:val="00C56814"/>
    <w:rsid w:val="00C568EE"/>
    <w:rsid w:val="00C56A28"/>
    <w:rsid w:val="00C56BA9"/>
    <w:rsid w:val="00C56DA0"/>
    <w:rsid w:val="00C574DB"/>
    <w:rsid w:val="00C57B9C"/>
    <w:rsid w:val="00C60AC3"/>
    <w:rsid w:val="00C610C0"/>
    <w:rsid w:val="00C61577"/>
    <w:rsid w:val="00C62C6B"/>
    <w:rsid w:val="00C62E4E"/>
    <w:rsid w:val="00C63A41"/>
    <w:rsid w:val="00C63B2C"/>
    <w:rsid w:val="00C63EA6"/>
    <w:rsid w:val="00C63F0B"/>
    <w:rsid w:val="00C644F3"/>
    <w:rsid w:val="00C64648"/>
    <w:rsid w:val="00C64ADF"/>
    <w:rsid w:val="00C650AC"/>
    <w:rsid w:val="00C656F7"/>
    <w:rsid w:val="00C658E1"/>
    <w:rsid w:val="00C660CB"/>
    <w:rsid w:val="00C66E4B"/>
    <w:rsid w:val="00C67A23"/>
    <w:rsid w:val="00C67D63"/>
    <w:rsid w:val="00C67DDE"/>
    <w:rsid w:val="00C67E39"/>
    <w:rsid w:val="00C70603"/>
    <w:rsid w:val="00C70622"/>
    <w:rsid w:val="00C714E5"/>
    <w:rsid w:val="00C71800"/>
    <w:rsid w:val="00C722CD"/>
    <w:rsid w:val="00C727DF"/>
    <w:rsid w:val="00C728F3"/>
    <w:rsid w:val="00C72951"/>
    <w:rsid w:val="00C72D41"/>
    <w:rsid w:val="00C72E7D"/>
    <w:rsid w:val="00C730F6"/>
    <w:rsid w:val="00C73D44"/>
    <w:rsid w:val="00C755B1"/>
    <w:rsid w:val="00C76106"/>
    <w:rsid w:val="00C7614C"/>
    <w:rsid w:val="00C7619F"/>
    <w:rsid w:val="00C76335"/>
    <w:rsid w:val="00C76867"/>
    <w:rsid w:val="00C7713E"/>
    <w:rsid w:val="00C775D9"/>
    <w:rsid w:val="00C8052E"/>
    <w:rsid w:val="00C80A03"/>
    <w:rsid w:val="00C8104C"/>
    <w:rsid w:val="00C81270"/>
    <w:rsid w:val="00C81957"/>
    <w:rsid w:val="00C819C7"/>
    <w:rsid w:val="00C8229D"/>
    <w:rsid w:val="00C8272D"/>
    <w:rsid w:val="00C82D85"/>
    <w:rsid w:val="00C834C0"/>
    <w:rsid w:val="00C8368C"/>
    <w:rsid w:val="00C837DE"/>
    <w:rsid w:val="00C83D88"/>
    <w:rsid w:val="00C84118"/>
    <w:rsid w:val="00C8464B"/>
    <w:rsid w:val="00C84AE4"/>
    <w:rsid w:val="00C84B21"/>
    <w:rsid w:val="00C8500F"/>
    <w:rsid w:val="00C85352"/>
    <w:rsid w:val="00C853DF"/>
    <w:rsid w:val="00C85618"/>
    <w:rsid w:val="00C86D1B"/>
    <w:rsid w:val="00C879BF"/>
    <w:rsid w:val="00C87E4F"/>
    <w:rsid w:val="00C90287"/>
    <w:rsid w:val="00C90F65"/>
    <w:rsid w:val="00C912F7"/>
    <w:rsid w:val="00C91514"/>
    <w:rsid w:val="00C9208A"/>
    <w:rsid w:val="00C9268B"/>
    <w:rsid w:val="00C92AF6"/>
    <w:rsid w:val="00C930C2"/>
    <w:rsid w:val="00C93718"/>
    <w:rsid w:val="00C93E2C"/>
    <w:rsid w:val="00C9439A"/>
    <w:rsid w:val="00C94D47"/>
    <w:rsid w:val="00C9669D"/>
    <w:rsid w:val="00C968FE"/>
    <w:rsid w:val="00C97EEE"/>
    <w:rsid w:val="00CA0743"/>
    <w:rsid w:val="00CA0AFC"/>
    <w:rsid w:val="00CA0B72"/>
    <w:rsid w:val="00CA0C54"/>
    <w:rsid w:val="00CA212B"/>
    <w:rsid w:val="00CA261A"/>
    <w:rsid w:val="00CA29C6"/>
    <w:rsid w:val="00CA356C"/>
    <w:rsid w:val="00CA3859"/>
    <w:rsid w:val="00CA3E68"/>
    <w:rsid w:val="00CA4282"/>
    <w:rsid w:val="00CA43AA"/>
    <w:rsid w:val="00CA4625"/>
    <w:rsid w:val="00CA4A3E"/>
    <w:rsid w:val="00CA53B5"/>
    <w:rsid w:val="00CA5B32"/>
    <w:rsid w:val="00CA627F"/>
    <w:rsid w:val="00CA6DBD"/>
    <w:rsid w:val="00CA6DFD"/>
    <w:rsid w:val="00CB0418"/>
    <w:rsid w:val="00CB0532"/>
    <w:rsid w:val="00CB073A"/>
    <w:rsid w:val="00CB0999"/>
    <w:rsid w:val="00CB0D24"/>
    <w:rsid w:val="00CB1029"/>
    <w:rsid w:val="00CB1565"/>
    <w:rsid w:val="00CB1792"/>
    <w:rsid w:val="00CB1AAC"/>
    <w:rsid w:val="00CB22F1"/>
    <w:rsid w:val="00CB2B40"/>
    <w:rsid w:val="00CB2C07"/>
    <w:rsid w:val="00CB329D"/>
    <w:rsid w:val="00CB3958"/>
    <w:rsid w:val="00CB3970"/>
    <w:rsid w:val="00CB4980"/>
    <w:rsid w:val="00CB4F05"/>
    <w:rsid w:val="00CB55BB"/>
    <w:rsid w:val="00CB5612"/>
    <w:rsid w:val="00CB6CF0"/>
    <w:rsid w:val="00CB72FE"/>
    <w:rsid w:val="00CC068D"/>
    <w:rsid w:val="00CC06B2"/>
    <w:rsid w:val="00CC0CFE"/>
    <w:rsid w:val="00CC118F"/>
    <w:rsid w:val="00CC17A2"/>
    <w:rsid w:val="00CC1DCE"/>
    <w:rsid w:val="00CC2573"/>
    <w:rsid w:val="00CC2DD9"/>
    <w:rsid w:val="00CC2F14"/>
    <w:rsid w:val="00CC35A5"/>
    <w:rsid w:val="00CC3830"/>
    <w:rsid w:val="00CC3955"/>
    <w:rsid w:val="00CC4D4C"/>
    <w:rsid w:val="00CC59FB"/>
    <w:rsid w:val="00CC5D5F"/>
    <w:rsid w:val="00CC642C"/>
    <w:rsid w:val="00CC68FF"/>
    <w:rsid w:val="00CC6BE9"/>
    <w:rsid w:val="00CC7058"/>
    <w:rsid w:val="00CC75FB"/>
    <w:rsid w:val="00CC799C"/>
    <w:rsid w:val="00CC7E86"/>
    <w:rsid w:val="00CD06BE"/>
    <w:rsid w:val="00CD07B6"/>
    <w:rsid w:val="00CD0C02"/>
    <w:rsid w:val="00CD0C53"/>
    <w:rsid w:val="00CD1834"/>
    <w:rsid w:val="00CD20A3"/>
    <w:rsid w:val="00CD2287"/>
    <w:rsid w:val="00CD2790"/>
    <w:rsid w:val="00CD30DD"/>
    <w:rsid w:val="00CD3397"/>
    <w:rsid w:val="00CD4036"/>
    <w:rsid w:val="00CD4336"/>
    <w:rsid w:val="00CD4660"/>
    <w:rsid w:val="00CD4D54"/>
    <w:rsid w:val="00CD4E06"/>
    <w:rsid w:val="00CD4E71"/>
    <w:rsid w:val="00CD505A"/>
    <w:rsid w:val="00CD50D8"/>
    <w:rsid w:val="00CD5A16"/>
    <w:rsid w:val="00CD7237"/>
    <w:rsid w:val="00CD778F"/>
    <w:rsid w:val="00CD77C7"/>
    <w:rsid w:val="00CE0407"/>
    <w:rsid w:val="00CE0C28"/>
    <w:rsid w:val="00CE170A"/>
    <w:rsid w:val="00CE1BA6"/>
    <w:rsid w:val="00CE208C"/>
    <w:rsid w:val="00CE2097"/>
    <w:rsid w:val="00CE291B"/>
    <w:rsid w:val="00CE4C51"/>
    <w:rsid w:val="00CE5346"/>
    <w:rsid w:val="00CE581C"/>
    <w:rsid w:val="00CE6074"/>
    <w:rsid w:val="00CE6A68"/>
    <w:rsid w:val="00CE7463"/>
    <w:rsid w:val="00CE7527"/>
    <w:rsid w:val="00CE76A8"/>
    <w:rsid w:val="00CE7901"/>
    <w:rsid w:val="00CE7AF0"/>
    <w:rsid w:val="00CE7E07"/>
    <w:rsid w:val="00CF0442"/>
    <w:rsid w:val="00CF0D1A"/>
    <w:rsid w:val="00CF15F0"/>
    <w:rsid w:val="00CF160C"/>
    <w:rsid w:val="00CF187B"/>
    <w:rsid w:val="00CF18FD"/>
    <w:rsid w:val="00CF1B20"/>
    <w:rsid w:val="00CF1DCF"/>
    <w:rsid w:val="00CF21F7"/>
    <w:rsid w:val="00CF2204"/>
    <w:rsid w:val="00CF22DB"/>
    <w:rsid w:val="00CF28E5"/>
    <w:rsid w:val="00CF308E"/>
    <w:rsid w:val="00CF35AF"/>
    <w:rsid w:val="00CF3A39"/>
    <w:rsid w:val="00CF3AC1"/>
    <w:rsid w:val="00CF4622"/>
    <w:rsid w:val="00CF569F"/>
    <w:rsid w:val="00CF5AC0"/>
    <w:rsid w:val="00CF682C"/>
    <w:rsid w:val="00CF6877"/>
    <w:rsid w:val="00CF6B66"/>
    <w:rsid w:val="00CF6D70"/>
    <w:rsid w:val="00CF6E5C"/>
    <w:rsid w:val="00CF77FF"/>
    <w:rsid w:val="00D000ED"/>
    <w:rsid w:val="00D0012A"/>
    <w:rsid w:val="00D00A02"/>
    <w:rsid w:val="00D01B6D"/>
    <w:rsid w:val="00D01BF1"/>
    <w:rsid w:val="00D02458"/>
    <w:rsid w:val="00D02914"/>
    <w:rsid w:val="00D02A01"/>
    <w:rsid w:val="00D0380B"/>
    <w:rsid w:val="00D03E7A"/>
    <w:rsid w:val="00D041E9"/>
    <w:rsid w:val="00D05175"/>
    <w:rsid w:val="00D05B89"/>
    <w:rsid w:val="00D0627C"/>
    <w:rsid w:val="00D06765"/>
    <w:rsid w:val="00D06BDD"/>
    <w:rsid w:val="00D07317"/>
    <w:rsid w:val="00D10A15"/>
    <w:rsid w:val="00D11368"/>
    <w:rsid w:val="00D1186A"/>
    <w:rsid w:val="00D122A9"/>
    <w:rsid w:val="00D1295B"/>
    <w:rsid w:val="00D13A71"/>
    <w:rsid w:val="00D13D6D"/>
    <w:rsid w:val="00D13FF0"/>
    <w:rsid w:val="00D143F5"/>
    <w:rsid w:val="00D147EE"/>
    <w:rsid w:val="00D149FD"/>
    <w:rsid w:val="00D15133"/>
    <w:rsid w:val="00D1524E"/>
    <w:rsid w:val="00D162BC"/>
    <w:rsid w:val="00D1735D"/>
    <w:rsid w:val="00D1744E"/>
    <w:rsid w:val="00D2009D"/>
    <w:rsid w:val="00D2027A"/>
    <w:rsid w:val="00D20F56"/>
    <w:rsid w:val="00D210B2"/>
    <w:rsid w:val="00D21813"/>
    <w:rsid w:val="00D22E17"/>
    <w:rsid w:val="00D23D5D"/>
    <w:rsid w:val="00D23DA9"/>
    <w:rsid w:val="00D24009"/>
    <w:rsid w:val="00D253D8"/>
    <w:rsid w:val="00D25680"/>
    <w:rsid w:val="00D265DC"/>
    <w:rsid w:val="00D2668F"/>
    <w:rsid w:val="00D26732"/>
    <w:rsid w:val="00D268B2"/>
    <w:rsid w:val="00D279C0"/>
    <w:rsid w:val="00D27F93"/>
    <w:rsid w:val="00D300BE"/>
    <w:rsid w:val="00D303F0"/>
    <w:rsid w:val="00D3053E"/>
    <w:rsid w:val="00D3062F"/>
    <w:rsid w:val="00D309C6"/>
    <w:rsid w:val="00D319AB"/>
    <w:rsid w:val="00D31AD5"/>
    <w:rsid w:val="00D3239A"/>
    <w:rsid w:val="00D3253B"/>
    <w:rsid w:val="00D33359"/>
    <w:rsid w:val="00D33589"/>
    <w:rsid w:val="00D33B51"/>
    <w:rsid w:val="00D34930"/>
    <w:rsid w:val="00D34F20"/>
    <w:rsid w:val="00D35265"/>
    <w:rsid w:val="00D355B2"/>
    <w:rsid w:val="00D35755"/>
    <w:rsid w:val="00D3638F"/>
    <w:rsid w:val="00D40EF4"/>
    <w:rsid w:val="00D42AC0"/>
    <w:rsid w:val="00D42D40"/>
    <w:rsid w:val="00D43294"/>
    <w:rsid w:val="00D44BF4"/>
    <w:rsid w:val="00D44F42"/>
    <w:rsid w:val="00D45823"/>
    <w:rsid w:val="00D459FF"/>
    <w:rsid w:val="00D45D44"/>
    <w:rsid w:val="00D4681B"/>
    <w:rsid w:val="00D4748B"/>
    <w:rsid w:val="00D47514"/>
    <w:rsid w:val="00D47637"/>
    <w:rsid w:val="00D50137"/>
    <w:rsid w:val="00D50E39"/>
    <w:rsid w:val="00D5131B"/>
    <w:rsid w:val="00D515E5"/>
    <w:rsid w:val="00D516D9"/>
    <w:rsid w:val="00D5191B"/>
    <w:rsid w:val="00D51A12"/>
    <w:rsid w:val="00D51C12"/>
    <w:rsid w:val="00D51F60"/>
    <w:rsid w:val="00D5291A"/>
    <w:rsid w:val="00D52CDD"/>
    <w:rsid w:val="00D5349D"/>
    <w:rsid w:val="00D53766"/>
    <w:rsid w:val="00D544A3"/>
    <w:rsid w:val="00D54BCB"/>
    <w:rsid w:val="00D570BF"/>
    <w:rsid w:val="00D571AD"/>
    <w:rsid w:val="00D5726E"/>
    <w:rsid w:val="00D601E6"/>
    <w:rsid w:val="00D60719"/>
    <w:rsid w:val="00D60E34"/>
    <w:rsid w:val="00D61576"/>
    <w:rsid w:val="00D61586"/>
    <w:rsid w:val="00D61E0C"/>
    <w:rsid w:val="00D628BD"/>
    <w:rsid w:val="00D62FE2"/>
    <w:rsid w:val="00D63548"/>
    <w:rsid w:val="00D6435D"/>
    <w:rsid w:val="00D64675"/>
    <w:rsid w:val="00D66725"/>
    <w:rsid w:val="00D66C83"/>
    <w:rsid w:val="00D67A57"/>
    <w:rsid w:val="00D7016A"/>
    <w:rsid w:val="00D70619"/>
    <w:rsid w:val="00D70838"/>
    <w:rsid w:val="00D70B97"/>
    <w:rsid w:val="00D71245"/>
    <w:rsid w:val="00D71280"/>
    <w:rsid w:val="00D71CB2"/>
    <w:rsid w:val="00D71E41"/>
    <w:rsid w:val="00D71EF5"/>
    <w:rsid w:val="00D738C1"/>
    <w:rsid w:val="00D74C87"/>
    <w:rsid w:val="00D75214"/>
    <w:rsid w:val="00D758AA"/>
    <w:rsid w:val="00D75C3C"/>
    <w:rsid w:val="00D765AC"/>
    <w:rsid w:val="00D7680E"/>
    <w:rsid w:val="00D80288"/>
    <w:rsid w:val="00D81765"/>
    <w:rsid w:val="00D81885"/>
    <w:rsid w:val="00D81A2D"/>
    <w:rsid w:val="00D81FF1"/>
    <w:rsid w:val="00D821AF"/>
    <w:rsid w:val="00D82A6A"/>
    <w:rsid w:val="00D82A90"/>
    <w:rsid w:val="00D830DA"/>
    <w:rsid w:val="00D8319A"/>
    <w:rsid w:val="00D83207"/>
    <w:rsid w:val="00D83EB2"/>
    <w:rsid w:val="00D83FED"/>
    <w:rsid w:val="00D84382"/>
    <w:rsid w:val="00D84500"/>
    <w:rsid w:val="00D84590"/>
    <w:rsid w:val="00D846E8"/>
    <w:rsid w:val="00D84B03"/>
    <w:rsid w:val="00D84FD4"/>
    <w:rsid w:val="00D86438"/>
    <w:rsid w:val="00D86AA3"/>
    <w:rsid w:val="00D874A0"/>
    <w:rsid w:val="00D875BC"/>
    <w:rsid w:val="00D87947"/>
    <w:rsid w:val="00D879DA"/>
    <w:rsid w:val="00D87C06"/>
    <w:rsid w:val="00D91500"/>
    <w:rsid w:val="00D9172C"/>
    <w:rsid w:val="00D91992"/>
    <w:rsid w:val="00D91B6E"/>
    <w:rsid w:val="00D91FBB"/>
    <w:rsid w:val="00D921D1"/>
    <w:rsid w:val="00D925A2"/>
    <w:rsid w:val="00D92F25"/>
    <w:rsid w:val="00D938D7"/>
    <w:rsid w:val="00D938DB"/>
    <w:rsid w:val="00D93A6D"/>
    <w:rsid w:val="00D93B6E"/>
    <w:rsid w:val="00D951B8"/>
    <w:rsid w:val="00D95CD3"/>
    <w:rsid w:val="00D95E06"/>
    <w:rsid w:val="00D9610C"/>
    <w:rsid w:val="00D961D3"/>
    <w:rsid w:val="00D96463"/>
    <w:rsid w:val="00D969F6"/>
    <w:rsid w:val="00D96A25"/>
    <w:rsid w:val="00D96B70"/>
    <w:rsid w:val="00D973CA"/>
    <w:rsid w:val="00D97445"/>
    <w:rsid w:val="00DA03FD"/>
    <w:rsid w:val="00DA1689"/>
    <w:rsid w:val="00DA1E3B"/>
    <w:rsid w:val="00DA22F2"/>
    <w:rsid w:val="00DA293F"/>
    <w:rsid w:val="00DA2B65"/>
    <w:rsid w:val="00DA2D9A"/>
    <w:rsid w:val="00DA34E3"/>
    <w:rsid w:val="00DA3AC1"/>
    <w:rsid w:val="00DA3D21"/>
    <w:rsid w:val="00DA4AF6"/>
    <w:rsid w:val="00DA54B6"/>
    <w:rsid w:val="00DA5545"/>
    <w:rsid w:val="00DA618B"/>
    <w:rsid w:val="00DA62D6"/>
    <w:rsid w:val="00DA6679"/>
    <w:rsid w:val="00DA70ED"/>
    <w:rsid w:val="00DB01CD"/>
    <w:rsid w:val="00DB05D0"/>
    <w:rsid w:val="00DB0782"/>
    <w:rsid w:val="00DB27CA"/>
    <w:rsid w:val="00DB3A43"/>
    <w:rsid w:val="00DB4191"/>
    <w:rsid w:val="00DB4500"/>
    <w:rsid w:val="00DB4868"/>
    <w:rsid w:val="00DB4DA0"/>
    <w:rsid w:val="00DB4E11"/>
    <w:rsid w:val="00DB4E22"/>
    <w:rsid w:val="00DB51EC"/>
    <w:rsid w:val="00DB60D0"/>
    <w:rsid w:val="00DB6489"/>
    <w:rsid w:val="00DB6504"/>
    <w:rsid w:val="00DB69E0"/>
    <w:rsid w:val="00DB6BAC"/>
    <w:rsid w:val="00DB6DA1"/>
    <w:rsid w:val="00DB6E68"/>
    <w:rsid w:val="00DB705D"/>
    <w:rsid w:val="00DB7ED5"/>
    <w:rsid w:val="00DC0030"/>
    <w:rsid w:val="00DC0222"/>
    <w:rsid w:val="00DC03F9"/>
    <w:rsid w:val="00DC2496"/>
    <w:rsid w:val="00DC3145"/>
    <w:rsid w:val="00DC34E0"/>
    <w:rsid w:val="00DC3FA6"/>
    <w:rsid w:val="00DC40C2"/>
    <w:rsid w:val="00DC4336"/>
    <w:rsid w:val="00DC459B"/>
    <w:rsid w:val="00DC4A1E"/>
    <w:rsid w:val="00DC4D07"/>
    <w:rsid w:val="00DC6226"/>
    <w:rsid w:val="00DC66B8"/>
    <w:rsid w:val="00DC6CE1"/>
    <w:rsid w:val="00DC722A"/>
    <w:rsid w:val="00DC74CE"/>
    <w:rsid w:val="00DC7699"/>
    <w:rsid w:val="00DC76BD"/>
    <w:rsid w:val="00DD02CF"/>
    <w:rsid w:val="00DD05B8"/>
    <w:rsid w:val="00DD06D1"/>
    <w:rsid w:val="00DD109B"/>
    <w:rsid w:val="00DD31CF"/>
    <w:rsid w:val="00DD437A"/>
    <w:rsid w:val="00DD5097"/>
    <w:rsid w:val="00DD5196"/>
    <w:rsid w:val="00DD5A07"/>
    <w:rsid w:val="00DD5E27"/>
    <w:rsid w:val="00DD5F8C"/>
    <w:rsid w:val="00DD61E0"/>
    <w:rsid w:val="00DD6403"/>
    <w:rsid w:val="00DD682C"/>
    <w:rsid w:val="00DD6C03"/>
    <w:rsid w:val="00DD792D"/>
    <w:rsid w:val="00DE1BA5"/>
    <w:rsid w:val="00DE20E3"/>
    <w:rsid w:val="00DE2995"/>
    <w:rsid w:val="00DE34DD"/>
    <w:rsid w:val="00DE3FC9"/>
    <w:rsid w:val="00DE4BF8"/>
    <w:rsid w:val="00DE5108"/>
    <w:rsid w:val="00DE6BFE"/>
    <w:rsid w:val="00DE76A0"/>
    <w:rsid w:val="00DF03B0"/>
    <w:rsid w:val="00DF10DF"/>
    <w:rsid w:val="00DF14AA"/>
    <w:rsid w:val="00DF1551"/>
    <w:rsid w:val="00DF288D"/>
    <w:rsid w:val="00DF392A"/>
    <w:rsid w:val="00DF3E6C"/>
    <w:rsid w:val="00DF3E78"/>
    <w:rsid w:val="00DF443F"/>
    <w:rsid w:val="00DF4469"/>
    <w:rsid w:val="00DF447E"/>
    <w:rsid w:val="00DF47D6"/>
    <w:rsid w:val="00DF4868"/>
    <w:rsid w:val="00DF4E3E"/>
    <w:rsid w:val="00DF5118"/>
    <w:rsid w:val="00DF522C"/>
    <w:rsid w:val="00DF5DF0"/>
    <w:rsid w:val="00DF6B67"/>
    <w:rsid w:val="00DF6E94"/>
    <w:rsid w:val="00DF734C"/>
    <w:rsid w:val="00DF7516"/>
    <w:rsid w:val="00DF7819"/>
    <w:rsid w:val="00DF783A"/>
    <w:rsid w:val="00DF7DAD"/>
    <w:rsid w:val="00E004E8"/>
    <w:rsid w:val="00E00908"/>
    <w:rsid w:val="00E00B7B"/>
    <w:rsid w:val="00E010A2"/>
    <w:rsid w:val="00E0117D"/>
    <w:rsid w:val="00E02076"/>
    <w:rsid w:val="00E0208D"/>
    <w:rsid w:val="00E02367"/>
    <w:rsid w:val="00E0244D"/>
    <w:rsid w:val="00E02A02"/>
    <w:rsid w:val="00E02CAA"/>
    <w:rsid w:val="00E03296"/>
    <w:rsid w:val="00E03453"/>
    <w:rsid w:val="00E03BB9"/>
    <w:rsid w:val="00E041B2"/>
    <w:rsid w:val="00E043E1"/>
    <w:rsid w:val="00E04EFB"/>
    <w:rsid w:val="00E055CF"/>
    <w:rsid w:val="00E05A11"/>
    <w:rsid w:val="00E05C6E"/>
    <w:rsid w:val="00E05E39"/>
    <w:rsid w:val="00E06149"/>
    <w:rsid w:val="00E06312"/>
    <w:rsid w:val="00E068B9"/>
    <w:rsid w:val="00E0693B"/>
    <w:rsid w:val="00E06B98"/>
    <w:rsid w:val="00E075D1"/>
    <w:rsid w:val="00E07D2A"/>
    <w:rsid w:val="00E07F27"/>
    <w:rsid w:val="00E10A76"/>
    <w:rsid w:val="00E10F07"/>
    <w:rsid w:val="00E11185"/>
    <w:rsid w:val="00E129A7"/>
    <w:rsid w:val="00E12FE2"/>
    <w:rsid w:val="00E130BD"/>
    <w:rsid w:val="00E13316"/>
    <w:rsid w:val="00E13B6C"/>
    <w:rsid w:val="00E13E4D"/>
    <w:rsid w:val="00E15475"/>
    <w:rsid w:val="00E1570B"/>
    <w:rsid w:val="00E15EEF"/>
    <w:rsid w:val="00E16820"/>
    <w:rsid w:val="00E16861"/>
    <w:rsid w:val="00E16B46"/>
    <w:rsid w:val="00E17660"/>
    <w:rsid w:val="00E17F79"/>
    <w:rsid w:val="00E2117D"/>
    <w:rsid w:val="00E220C6"/>
    <w:rsid w:val="00E220CC"/>
    <w:rsid w:val="00E2246B"/>
    <w:rsid w:val="00E2263A"/>
    <w:rsid w:val="00E23945"/>
    <w:rsid w:val="00E23B93"/>
    <w:rsid w:val="00E23E7A"/>
    <w:rsid w:val="00E24382"/>
    <w:rsid w:val="00E24808"/>
    <w:rsid w:val="00E2485E"/>
    <w:rsid w:val="00E24BB3"/>
    <w:rsid w:val="00E24CCF"/>
    <w:rsid w:val="00E24DA0"/>
    <w:rsid w:val="00E24E9B"/>
    <w:rsid w:val="00E26755"/>
    <w:rsid w:val="00E26AB6"/>
    <w:rsid w:val="00E26D47"/>
    <w:rsid w:val="00E26E43"/>
    <w:rsid w:val="00E275B3"/>
    <w:rsid w:val="00E27E9A"/>
    <w:rsid w:val="00E30F1F"/>
    <w:rsid w:val="00E3110E"/>
    <w:rsid w:val="00E313BA"/>
    <w:rsid w:val="00E31632"/>
    <w:rsid w:val="00E31856"/>
    <w:rsid w:val="00E31A90"/>
    <w:rsid w:val="00E32102"/>
    <w:rsid w:val="00E32209"/>
    <w:rsid w:val="00E32600"/>
    <w:rsid w:val="00E33331"/>
    <w:rsid w:val="00E33398"/>
    <w:rsid w:val="00E33EFE"/>
    <w:rsid w:val="00E34081"/>
    <w:rsid w:val="00E340DF"/>
    <w:rsid w:val="00E35252"/>
    <w:rsid w:val="00E36366"/>
    <w:rsid w:val="00E364F7"/>
    <w:rsid w:val="00E36697"/>
    <w:rsid w:val="00E36C87"/>
    <w:rsid w:val="00E37301"/>
    <w:rsid w:val="00E37578"/>
    <w:rsid w:val="00E40EFE"/>
    <w:rsid w:val="00E41336"/>
    <w:rsid w:val="00E42668"/>
    <w:rsid w:val="00E426E5"/>
    <w:rsid w:val="00E42EA8"/>
    <w:rsid w:val="00E42F70"/>
    <w:rsid w:val="00E43194"/>
    <w:rsid w:val="00E44557"/>
    <w:rsid w:val="00E4514A"/>
    <w:rsid w:val="00E45709"/>
    <w:rsid w:val="00E46425"/>
    <w:rsid w:val="00E46628"/>
    <w:rsid w:val="00E46B1F"/>
    <w:rsid w:val="00E46ED0"/>
    <w:rsid w:val="00E4756F"/>
    <w:rsid w:val="00E47819"/>
    <w:rsid w:val="00E505BA"/>
    <w:rsid w:val="00E5103D"/>
    <w:rsid w:val="00E52385"/>
    <w:rsid w:val="00E523ED"/>
    <w:rsid w:val="00E52A19"/>
    <w:rsid w:val="00E52C8A"/>
    <w:rsid w:val="00E53D76"/>
    <w:rsid w:val="00E53DB2"/>
    <w:rsid w:val="00E54649"/>
    <w:rsid w:val="00E5521E"/>
    <w:rsid w:val="00E55388"/>
    <w:rsid w:val="00E575E0"/>
    <w:rsid w:val="00E57600"/>
    <w:rsid w:val="00E5766D"/>
    <w:rsid w:val="00E57C4F"/>
    <w:rsid w:val="00E57DEF"/>
    <w:rsid w:val="00E57E43"/>
    <w:rsid w:val="00E61E2F"/>
    <w:rsid w:val="00E6202F"/>
    <w:rsid w:val="00E62A1A"/>
    <w:rsid w:val="00E62D79"/>
    <w:rsid w:val="00E633A6"/>
    <w:rsid w:val="00E635E7"/>
    <w:rsid w:val="00E6391F"/>
    <w:rsid w:val="00E63967"/>
    <w:rsid w:val="00E63EB2"/>
    <w:rsid w:val="00E63EE8"/>
    <w:rsid w:val="00E64344"/>
    <w:rsid w:val="00E6469C"/>
    <w:rsid w:val="00E64730"/>
    <w:rsid w:val="00E647E7"/>
    <w:rsid w:val="00E65F7B"/>
    <w:rsid w:val="00E66283"/>
    <w:rsid w:val="00E6636C"/>
    <w:rsid w:val="00E66CF6"/>
    <w:rsid w:val="00E670F9"/>
    <w:rsid w:val="00E6772A"/>
    <w:rsid w:val="00E678A0"/>
    <w:rsid w:val="00E67F83"/>
    <w:rsid w:val="00E706B7"/>
    <w:rsid w:val="00E707BF"/>
    <w:rsid w:val="00E70CD3"/>
    <w:rsid w:val="00E70E99"/>
    <w:rsid w:val="00E70EF6"/>
    <w:rsid w:val="00E713C8"/>
    <w:rsid w:val="00E715E6"/>
    <w:rsid w:val="00E717B2"/>
    <w:rsid w:val="00E71AAA"/>
    <w:rsid w:val="00E71D98"/>
    <w:rsid w:val="00E71F94"/>
    <w:rsid w:val="00E7210E"/>
    <w:rsid w:val="00E7275C"/>
    <w:rsid w:val="00E732DF"/>
    <w:rsid w:val="00E733D5"/>
    <w:rsid w:val="00E736D3"/>
    <w:rsid w:val="00E73D5F"/>
    <w:rsid w:val="00E74936"/>
    <w:rsid w:val="00E7565F"/>
    <w:rsid w:val="00E75714"/>
    <w:rsid w:val="00E75A27"/>
    <w:rsid w:val="00E768AB"/>
    <w:rsid w:val="00E76B76"/>
    <w:rsid w:val="00E7700E"/>
    <w:rsid w:val="00E7777E"/>
    <w:rsid w:val="00E8001D"/>
    <w:rsid w:val="00E80458"/>
    <w:rsid w:val="00E808AF"/>
    <w:rsid w:val="00E809FC"/>
    <w:rsid w:val="00E8128C"/>
    <w:rsid w:val="00E81332"/>
    <w:rsid w:val="00E816EF"/>
    <w:rsid w:val="00E8193E"/>
    <w:rsid w:val="00E81B22"/>
    <w:rsid w:val="00E829D8"/>
    <w:rsid w:val="00E838C4"/>
    <w:rsid w:val="00E83CAB"/>
    <w:rsid w:val="00E8416F"/>
    <w:rsid w:val="00E848DD"/>
    <w:rsid w:val="00E84C88"/>
    <w:rsid w:val="00E84F37"/>
    <w:rsid w:val="00E87099"/>
    <w:rsid w:val="00E915CD"/>
    <w:rsid w:val="00E918BE"/>
    <w:rsid w:val="00E923DD"/>
    <w:rsid w:val="00E92408"/>
    <w:rsid w:val="00E92C97"/>
    <w:rsid w:val="00E92D7D"/>
    <w:rsid w:val="00E93691"/>
    <w:rsid w:val="00E95937"/>
    <w:rsid w:val="00E95B1D"/>
    <w:rsid w:val="00E9616E"/>
    <w:rsid w:val="00E96864"/>
    <w:rsid w:val="00E96E07"/>
    <w:rsid w:val="00E9705C"/>
    <w:rsid w:val="00EA0BD4"/>
    <w:rsid w:val="00EA1707"/>
    <w:rsid w:val="00EA2008"/>
    <w:rsid w:val="00EA2611"/>
    <w:rsid w:val="00EA2C4F"/>
    <w:rsid w:val="00EA2DE5"/>
    <w:rsid w:val="00EA4A7F"/>
    <w:rsid w:val="00EA50E9"/>
    <w:rsid w:val="00EA5778"/>
    <w:rsid w:val="00EA65DC"/>
    <w:rsid w:val="00EA7622"/>
    <w:rsid w:val="00EA7AEE"/>
    <w:rsid w:val="00EB0D72"/>
    <w:rsid w:val="00EB1561"/>
    <w:rsid w:val="00EB2735"/>
    <w:rsid w:val="00EB2AF4"/>
    <w:rsid w:val="00EB2F86"/>
    <w:rsid w:val="00EB3994"/>
    <w:rsid w:val="00EB3CE1"/>
    <w:rsid w:val="00EB429A"/>
    <w:rsid w:val="00EB44E5"/>
    <w:rsid w:val="00EB5553"/>
    <w:rsid w:val="00EB65CE"/>
    <w:rsid w:val="00EB6BD8"/>
    <w:rsid w:val="00EC0820"/>
    <w:rsid w:val="00EC0AC7"/>
    <w:rsid w:val="00EC0B0D"/>
    <w:rsid w:val="00EC0C66"/>
    <w:rsid w:val="00EC103E"/>
    <w:rsid w:val="00EC106B"/>
    <w:rsid w:val="00EC17B6"/>
    <w:rsid w:val="00EC189F"/>
    <w:rsid w:val="00EC286D"/>
    <w:rsid w:val="00EC410A"/>
    <w:rsid w:val="00EC5814"/>
    <w:rsid w:val="00EC5C5C"/>
    <w:rsid w:val="00EC6307"/>
    <w:rsid w:val="00EC716A"/>
    <w:rsid w:val="00ED08DD"/>
    <w:rsid w:val="00ED0DA1"/>
    <w:rsid w:val="00ED0E9E"/>
    <w:rsid w:val="00ED1456"/>
    <w:rsid w:val="00ED14FB"/>
    <w:rsid w:val="00ED2EBC"/>
    <w:rsid w:val="00ED3025"/>
    <w:rsid w:val="00ED30D2"/>
    <w:rsid w:val="00ED397D"/>
    <w:rsid w:val="00ED3AC7"/>
    <w:rsid w:val="00ED3BDD"/>
    <w:rsid w:val="00ED3C3A"/>
    <w:rsid w:val="00ED4D9F"/>
    <w:rsid w:val="00ED5C01"/>
    <w:rsid w:val="00ED6AEB"/>
    <w:rsid w:val="00ED7828"/>
    <w:rsid w:val="00ED7B55"/>
    <w:rsid w:val="00EE03E3"/>
    <w:rsid w:val="00EE0E29"/>
    <w:rsid w:val="00EE17F5"/>
    <w:rsid w:val="00EE2822"/>
    <w:rsid w:val="00EE29FE"/>
    <w:rsid w:val="00EE2C2B"/>
    <w:rsid w:val="00EE3175"/>
    <w:rsid w:val="00EE35C4"/>
    <w:rsid w:val="00EE38FC"/>
    <w:rsid w:val="00EE441D"/>
    <w:rsid w:val="00EE476B"/>
    <w:rsid w:val="00EE4B50"/>
    <w:rsid w:val="00EE4D77"/>
    <w:rsid w:val="00EE4FBE"/>
    <w:rsid w:val="00EE56CD"/>
    <w:rsid w:val="00EE6C46"/>
    <w:rsid w:val="00EE7425"/>
    <w:rsid w:val="00EF04A6"/>
    <w:rsid w:val="00EF0599"/>
    <w:rsid w:val="00EF0CC9"/>
    <w:rsid w:val="00EF114A"/>
    <w:rsid w:val="00EF14B2"/>
    <w:rsid w:val="00EF18D5"/>
    <w:rsid w:val="00EF1AC3"/>
    <w:rsid w:val="00EF1DEE"/>
    <w:rsid w:val="00EF21EE"/>
    <w:rsid w:val="00EF2F8B"/>
    <w:rsid w:val="00EF2FA3"/>
    <w:rsid w:val="00EF314F"/>
    <w:rsid w:val="00EF410B"/>
    <w:rsid w:val="00EF55DD"/>
    <w:rsid w:val="00EF5BB5"/>
    <w:rsid w:val="00EF67E4"/>
    <w:rsid w:val="00EF695C"/>
    <w:rsid w:val="00EF6EC9"/>
    <w:rsid w:val="00EF743A"/>
    <w:rsid w:val="00EF74FC"/>
    <w:rsid w:val="00EF7934"/>
    <w:rsid w:val="00EF7B82"/>
    <w:rsid w:val="00F00239"/>
    <w:rsid w:val="00F006ED"/>
    <w:rsid w:val="00F014E0"/>
    <w:rsid w:val="00F02061"/>
    <w:rsid w:val="00F022A7"/>
    <w:rsid w:val="00F024E1"/>
    <w:rsid w:val="00F03810"/>
    <w:rsid w:val="00F0477C"/>
    <w:rsid w:val="00F04C6E"/>
    <w:rsid w:val="00F052BE"/>
    <w:rsid w:val="00F05730"/>
    <w:rsid w:val="00F05AB8"/>
    <w:rsid w:val="00F05B97"/>
    <w:rsid w:val="00F05CC2"/>
    <w:rsid w:val="00F05E7E"/>
    <w:rsid w:val="00F0624E"/>
    <w:rsid w:val="00F0631D"/>
    <w:rsid w:val="00F10149"/>
    <w:rsid w:val="00F10457"/>
    <w:rsid w:val="00F10E8F"/>
    <w:rsid w:val="00F12CA9"/>
    <w:rsid w:val="00F146AF"/>
    <w:rsid w:val="00F1497C"/>
    <w:rsid w:val="00F14C69"/>
    <w:rsid w:val="00F15031"/>
    <w:rsid w:val="00F15978"/>
    <w:rsid w:val="00F15ED5"/>
    <w:rsid w:val="00F176F2"/>
    <w:rsid w:val="00F17F50"/>
    <w:rsid w:val="00F20401"/>
    <w:rsid w:val="00F207E4"/>
    <w:rsid w:val="00F20958"/>
    <w:rsid w:val="00F21004"/>
    <w:rsid w:val="00F2132D"/>
    <w:rsid w:val="00F21887"/>
    <w:rsid w:val="00F21F87"/>
    <w:rsid w:val="00F22104"/>
    <w:rsid w:val="00F23171"/>
    <w:rsid w:val="00F238CC"/>
    <w:rsid w:val="00F24488"/>
    <w:rsid w:val="00F2485D"/>
    <w:rsid w:val="00F25A1E"/>
    <w:rsid w:val="00F25F1D"/>
    <w:rsid w:val="00F262CE"/>
    <w:rsid w:val="00F263A1"/>
    <w:rsid w:val="00F273DB"/>
    <w:rsid w:val="00F30C39"/>
    <w:rsid w:val="00F30E7E"/>
    <w:rsid w:val="00F30E88"/>
    <w:rsid w:val="00F31155"/>
    <w:rsid w:val="00F320AB"/>
    <w:rsid w:val="00F324E8"/>
    <w:rsid w:val="00F3352D"/>
    <w:rsid w:val="00F33AAD"/>
    <w:rsid w:val="00F3412F"/>
    <w:rsid w:val="00F3429A"/>
    <w:rsid w:val="00F35A6E"/>
    <w:rsid w:val="00F35C06"/>
    <w:rsid w:val="00F35EFC"/>
    <w:rsid w:val="00F35F62"/>
    <w:rsid w:val="00F366E8"/>
    <w:rsid w:val="00F3751F"/>
    <w:rsid w:val="00F37BA8"/>
    <w:rsid w:val="00F37DB5"/>
    <w:rsid w:val="00F40273"/>
    <w:rsid w:val="00F406A7"/>
    <w:rsid w:val="00F40AF8"/>
    <w:rsid w:val="00F40C33"/>
    <w:rsid w:val="00F415CA"/>
    <w:rsid w:val="00F418B3"/>
    <w:rsid w:val="00F418B9"/>
    <w:rsid w:val="00F41BDC"/>
    <w:rsid w:val="00F428A0"/>
    <w:rsid w:val="00F42939"/>
    <w:rsid w:val="00F42D8F"/>
    <w:rsid w:val="00F434C5"/>
    <w:rsid w:val="00F44011"/>
    <w:rsid w:val="00F440FD"/>
    <w:rsid w:val="00F44E90"/>
    <w:rsid w:val="00F4530F"/>
    <w:rsid w:val="00F45F40"/>
    <w:rsid w:val="00F468AC"/>
    <w:rsid w:val="00F46AC2"/>
    <w:rsid w:val="00F46FCE"/>
    <w:rsid w:val="00F47BFC"/>
    <w:rsid w:val="00F50E64"/>
    <w:rsid w:val="00F51E34"/>
    <w:rsid w:val="00F52126"/>
    <w:rsid w:val="00F52128"/>
    <w:rsid w:val="00F531A0"/>
    <w:rsid w:val="00F5326A"/>
    <w:rsid w:val="00F53ABC"/>
    <w:rsid w:val="00F54977"/>
    <w:rsid w:val="00F54F05"/>
    <w:rsid w:val="00F5505B"/>
    <w:rsid w:val="00F55847"/>
    <w:rsid w:val="00F55B60"/>
    <w:rsid w:val="00F5625F"/>
    <w:rsid w:val="00F563BE"/>
    <w:rsid w:val="00F56F64"/>
    <w:rsid w:val="00F5700A"/>
    <w:rsid w:val="00F57CA3"/>
    <w:rsid w:val="00F60277"/>
    <w:rsid w:val="00F6092A"/>
    <w:rsid w:val="00F61109"/>
    <w:rsid w:val="00F626F8"/>
    <w:rsid w:val="00F6349A"/>
    <w:rsid w:val="00F6371D"/>
    <w:rsid w:val="00F637B7"/>
    <w:rsid w:val="00F639C0"/>
    <w:rsid w:val="00F63A87"/>
    <w:rsid w:val="00F6587A"/>
    <w:rsid w:val="00F65CA2"/>
    <w:rsid w:val="00F66092"/>
    <w:rsid w:val="00F66ACF"/>
    <w:rsid w:val="00F66EAD"/>
    <w:rsid w:val="00F67105"/>
    <w:rsid w:val="00F67204"/>
    <w:rsid w:val="00F6728B"/>
    <w:rsid w:val="00F6770A"/>
    <w:rsid w:val="00F67EEC"/>
    <w:rsid w:val="00F67EF7"/>
    <w:rsid w:val="00F67F0D"/>
    <w:rsid w:val="00F70065"/>
    <w:rsid w:val="00F702FF"/>
    <w:rsid w:val="00F704E3"/>
    <w:rsid w:val="00F72128"/>
    <w:rsid w:val="00F7236B"/>
    <w:rsid w:val="00F72B20"/>
    <w:rsid w:val="00F736DC"/>
    <w:rsid w:val="00F740C8"/>
    <w:rsid w:val="00F7444C"/>
    <w:rsid w:val="00F74584"/>
    <w:rsid w:val="00F755DD"/>
    <w:rsid w:val="00F75E69"/>
    <w:rsid w:val="00F76393"/>
    <w:rsid w:val="00F77423"/>
    <w:rsid w:val="00F775CC"/>
    <w:rsid w:val="00F8007E"/>
    <w:rsid w:val="00F802C9"/>
    <w:rsid w:val="00F80978"/>
    <w:rsid w:val="00F80E2D"/>
    <w:rsid w:val="00F80F99"/>
    <w:rsid w:val="00F8100D"/>
    <w:rsid w:val="00F818C6"/>
    <w:rsid w:val="00F82190"/>
    <w:rsid w:val="00F82894"/>
    <w:rsid w:val="00F83386"/>
    <w:rsid w:val="00F83509"/>
    <w:rsid w:val="00F83634"/>
    <w:rsid w:val="00F83EF0"/>
    <w:rsid w:val="00F84A0C"/>
    <w:rsid w:val="00F84BF7"/>
    <w:rsid w:val="00F84D6E"/>
    <w:rsid w:val="00F851CB"/>
    <w:rsid w:val="00F85478"/>
    <w:rsid w:val="00F85B39"/>
    <w:rsid w:val="00F85CB4"/>
    <w:rsid w:val="00F85DE9"/>
    <w:rsid w:val="00F85E33"/>
    <w:rsid w:val="00F86F3A"/>
    <w:rsid w:val="00F874D3"/>
    <w:rsid w:val="00F87B4A"/>
    <w:rsid w:val="00F87E7E"/>
    <w:rsid w:val="00F90D84"/>
    <w:rsid w:val="00F9119B"/>
    <w:rsid w:val="00F918A5"/>
    <w:rsid w:val="00F91F33"/>
    <w:rsid w:val="00F9217B"/>
    <w:rsid w:val="00F9449D"/>
    <w:rsid w:val="00F94528"/>
    <w:rsid w:val="00F94665"/>
    <w:rsid w:val="00F9469C"/>
    <w:rsid w:val="00F947D4"/>
    <w:rsid w:val="00F94928"/>
    <w:rsid w:val="00F94EDD"/>
    <w:rsid w:val="00F9514A"/>
    <w:rsid w:val="00F953CE"/>
    <w:rsid w:val="00F96433"/>
    <w:rsid w:val="00F96517"/>
    <w:rsid w:val="00F96FC8"/>
    <w:rsid w:val="00F97B43"/>
    <w:rsid w:val="00FA0154"/>
    <w:rsid w:val="00FA02D0"/>
    <w:rsid w:val="00FA06C5"/>
    <w:rsid w:val="00FA0A91"/>
    <w:rsid w:val="00FA1612"/>
    <w:rsid w:val="00FA1EC7"/>
    <w:rsid w:val="00FA2138"/>
    <w:rsid w:val="00FA282C"/>
    <w:rsid w:val="00FA2E12"/>
    <w:rsid w:val="00FA3033"/>
    <w:rsid w:val="00FA37FA"/>
    <w:rsid w:val="00FA45F6"/>
    <w:rsid w:val="00FA4F09"/>
    <w:rsid w:val="00FA5C2E"/>
    <w:rsid w:val="00FA64AB"/>
    <w:rsid w:val="00FA6CBC"/>
    <w:rsid w:val="00FA6FE8"/>
    <w:rsid w:val="00FA7AEC"/>
    <w:rsid w:val="00FB030E"/>
    <w:rsid w:val="00FB0A98"/>
    <w:rsid w:val="00FB102B"/>
    <w:rsid w:val="00FB1C72"/>
    <w:rsid w:val="00FB1D86"/>
    <w:rsid w:val="00FB2251"/>
    <w:rsid w:val="00FB237D"/>
    <w:rsid w:val="00FB2F15"/>
    <w:rsid w:val="00FB3187"/>
    <w:rsid w:val="00FB3732"/>
    <w:rsid w:val="00FB4017"/>
    <w:rsid w:val="00FB42C2"/>
    <w:rsid w:val="00FB4F9D"/>
    <w:rsid w:val="00FB58A2"/>
    <w:rsid w:val="00FB5E78"/>
    <w:rsid w:val="00FB5EA2"/>
    <w:rsid w:val="00FB6034"/>
    <w:rsid w:val="00FC01CE"/>
    <w:rsid w:val="00FC0415"/>
    <w:rsid w:val="00FC13CD"/>
    <w:rsid w:val="00FC1D07"/>
    <w:rsid w:val="00FC1E40"/>
    <w:rsid w:val="00FC1F50"/>
    <w:rsid w:val="00FC23FD"/>
    <w:rsid w:val="00FC2B3E"/>
    <w:rsid w:val="00FC2D61"/>
    <w:rsid w:val="00FC343A"/>
    <w:rsid w:val="00FC40EA"/>
    <w:rsid w:val="00FC5ED5"/>
    <w:rsid w:val="00FC6A0A"/>
    <w:rsid w:val="00FC6E7F"/>
    <w:rsid w:val="00FC6F46"/>
    <w:rsid w:val="00FC736A"/>
    <w:rsid w:val="00FC73E3"/>
    <w:rsid w:val="00FC7487"/>
    <w:rsid w:val="00FC789C"/>
    <w:rsid w:val="00FC78F4"/>
    <w:rsid w:val="00FC7C4E"/>
    <w:rsid w:val="00FD066C"/>
    <w:rsid w:val="00FD21A2"/>
    <w:rsid w:val="00FD2794"/>
    <w:rsid w:val="00FD2B9B"/>
    <w:rsid w:val="00FD2C11"/>
    <w:rsid w:val="00FD2EA9"/>
    <w:rsid w:val="00FD309B"/>
    <w:rsid w:val="00FD3C7F"/>
    <w:rsid w:val="00FD45C3"/>
    <w:rsid w:val="00FD4787"/>
    <w:rsid w:val="00FD5436"/>
    <w:rsid w:val="00FD5A7E"/>
    <w:rsid w:val="00FD5BDB"/>
    <w:rsid w:val="00FD647B"/>
    <w:rsid w:val="00FD6609"/>
    <w:rsid w:val="00FD693E"/>
    <w:rsid w:val="00FD72F4"/>
    <w:rsid w:val="00FD7A1D"/>
    <w:rsid w:val="00FE0121"/>
    <w:rsid w:val="00FE012F"/>
    <w:rsid w:val="00FE04B9"/>
    <w:rsid w:val="00FE07E6"/>
    <w:rsid w:val="00FE081A"/>
    <w:rsid w:val="00FE09A0"/>
    <w:rsid w:val="00FE11BC"/>
    <w:rsid w:val="00FE1A72"/>
    <w:rsid w:val="00FE209B"/>
    <w:rsid w:val="00FE2A5D"/>
    <w:rsid w:val="00FE3232"/>
    <w:rsid w:val="00FE398A"/>
    <w:rsid w:val="00FE3EBC"/>
    <w:rsid w:val="00FE408C"/>
    <w:rsid w:val="00FE4B13"/>
    <w:rsid w:val="00FE5435"/>
    <w:rsid w:val="00FE64BF"/>
    <w:rsid w:val="00FE6BFF"/>
    <w:rsid w:val="00FE6F9A"/>
    <w:rsid w:val="00FE6FD0"/>
    <w:rsid w:val="00FE7D36"/>
    <w:rsid w:val="00FF05B1"/>
    <w:rsid w:val="00FF1037"/>
    <w:rsid w:val="00FF1751"/>
    <w:rsid w:val="00FF2383"/>
    <w:rsid w:val="00FF2626"/>
    <w:rsid w:val="00FF3206"/>
    <w:rsid w:val="00FF3D91"/>
    <w:rsid w:val="00FF4512"/>
    <w:rsid w:val="00FF4579"/>
    <w:rsid w:val="00FF4640"/>
    <w:rsid w:val="00FF4C1F"/>
    <w:rsid w:val="00FF4FE3"/>
    <w:rsid w:val="00FF5B3A"/>
    <w:rsid w:val="00FF6E67"/>
    <w:rsid w:val="00FF6EFA"/>
    <w:rsid w:val="00FF7494"/>
    <w:rsid w:val="00F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32008B"/>
  <w15:chartTrackingRefBased/>
  <w15:docId w15:val="{D728AD5C-458B-41E2-9A0B-17B447C7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3B6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2E0B67"/>
  </w:style>
  <w:style w:type="paragraph" w:customStyle="1" w:styleId="Unless">
    <w:name w:val="Unless"/>
    <w:basedOn w:val="Normal"/>
    <w:rsid w:val="00136E36"/>
    <w:pPr>
      <w:spacing w:before="120" w:after="120"/>
      <w:ind w:left="567" w:right="567"/>
    </w:pPr>
    <w:rPr>
      <w:b/>
      <w:szCs w:val="20"/>
    </w:rPr>
  </w:style>
  <w:style w:type="character" w:customStyle="1" w:styleId="Heading5Char">
    <w:name w:val="Heading 5 Char"/>
    <w:link w:val="Heading5"/>
    <w:semiHidden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505262"/>
    <w:rPr>
      <w:rFonts w:ascii="Cambria" w:eastAsia="Times New Roman" w:hAnsi="Cambria" w:cs="Times New Roman"/>
      <w:sz w:val="22"/>
      <w:szCs w:val="22"/>
    </w:rPr>
  </w:style>
  <w:style w:type="paragraph" w:styleId="DocumentMap">
    <w:name w:val="Document Map"/>
    <w:basedOn w:val="Normal"/>
    <w:link w:val="DocumentMapChar"/>
    <w:rsid w:val="00643A26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2032"/>
    <w:rPr>
      <w:b/>
      <w:sz w:val="24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3252F"/>
    <w:pPr>
      <w:spacing w:before="100" w:beforeAutospacing="1" w:after="100" w:afterAutospacing="1"/>
    </w:p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8E6B28"/>
    <w:rPr>
      <w:sz w:val="24"/>
    </w:rPr>
  </w:style>
  <w:style w:type="paragraph" w:styleId="BalloonText">
    <w:name w:val="Balloon Text"/>
    <w:basedOn w:val="Normal"/>
    <w:link w:val="BalloonTextChar"/>
    <w:rsid w:val="000E4D0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rsid w:val="00663A62"/>
  </w:style>
  <w:style w:type="character" w:customStyle="1" w:styleId="court-town">
    <w:name w:val="court-town"/>
    <w:basedOn w:val="DefaultParagraphFont"/>
    <w:rsid w:val="00663A62"/>
  </w:style>
  <w:style w:type="character" w:customStyle="1" w:styleId="court-postcode">
    <w:name w:val="court-postcode"/>
    <w:basedOn w:val="DefaultParagraphFont"/>
    <w:rsid w:val="00663A62"/>
  </w:style>
  <w:style w:type="character" w:customStyle="1" w:styleId="lrzxr">
    <w:name w:val="lrzxr"/>
    <w:rsid w:val="00B178A7"/>
  </w:style>
  <w:style w:type="character" w:styleId="CommentReference">
    <w:name w:val="annotation reference"/>
    <w:basedOn w:val="DefaultParagraphFont"/>
    <w:uiPriority w:val="99"/>
    <w:unhideWhenUsed/>
    <w:rsid w:val="00482EB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82EBC"/>
    <w:pPr>
      <w:spacing w:after="160"/>
    </w:pPr>
    <w:rPr>
      <w:rFonts w:ascii="Calibri" w:eastAsia="Calibri" w:hAnsi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82EBC"/>
    <w:rPr>
      <w:rFonts w:ascii="Calibri" w:eastAsia="Calibri" w:hAnsi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E5F71"/>
    <w:rPr>
      <w:rFonts w:ascii="Courier New" w:hAnsi="Courier New" w:cs="Courier New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06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6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08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0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2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0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67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5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97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7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8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55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88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95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8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1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96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1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73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7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1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40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3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9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3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8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9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8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1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55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85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3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4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7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0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1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2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1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8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54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4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0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5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0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0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6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5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1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1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69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4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9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2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7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8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8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6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25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12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6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2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1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2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6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9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7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89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4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1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4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9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6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5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22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95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8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OJ\Document%20Generation\20180706%20Civil%20Directions%204\Civil%20Directions%2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2" ma:contentTypeDescription="Part of Template Management with Site Columns representing custom attributes." ma:contentTypeScope="" ma:versionID="c2286c6217564930720849237c12976e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9fba45822a34e557d70c1e8d39cd3b74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hidden="true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 xsi:nil="true"/>
    <Admin_x0020_Action xmlns="f336f4fe-8719-4ea2-b5d6-29b3a580aeb4" xsi:nil="true"/>
    <Template_x0020_Category xmlns="f336f4fe-8719-4ea2-b5d6-29b3a580aeb4">Claim Form - CLM</Template_x0020_Category>
    <Action xmlns="f336f4fe-8719-4ea2-b5d6-29b3a580aeb4" xsi:nil="true"/>
    <Purpose1 xmlns="f336f4fe-8719-4ea2-b5d6-29b3a580aeb4">Sealed claim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2020-12-15T00:00:00+00:00</Publication_x0020_Date>
  </documentManagement>
</p:properties>
</file>

<file path=customXml/itemProps1.xml><?xml version="1.0" encoding="utf-8"?>
<ds:datastoreItem xmlns:ds="http://schemas.openxmlformats.org/officeDocument/2006/customXml" ds:itemID="{9661752A-6D7B-4880-80FA-DA4AA1F0C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ABDEE5-4F67-40B0-BE1B-3130EC616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11B69E-1E1D-594C-93F8-E6D47A7E6B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7EA20FE-B0E7-4AF0-B5E0-DCFC63125D32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C:\MOJ\Document Generation\20180706 Civil Directions 4\Civil Directions 4.dot</Template>
  <TotalTime>229</TotalTime>
  <Pages>4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0BO01218</vt:lpstr>
    </vt:vector>
  </TitlesOfParts>
  <Company/>
  <LinksUpToDate>false</LinksUpToDate>
  <CharactersWithSpaces>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CV-UNS-GOR-ENG-0001     Now: CV-UNS-CLM-ENG-00655.docx</dc:title>
  <dc:subject/>
  <dc:creator>District Judge Richard Clarke</dc:creator>
  <cp:keywords/>
  <cp:lastModifiedBy>Sabah Irfan</cp:lastModifiedBy>
  <cp:revision>215</cp:revision>
  <dcterms:created xsi:type="dcterms:W3CDTF">2020-07-15T14:27:00Z</dcterms:created>
  <dcterms:modified xsi:type="dcterms:W3CDTF">2021-04-30T10:14:00Z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